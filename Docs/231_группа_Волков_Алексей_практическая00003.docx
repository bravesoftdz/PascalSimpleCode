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1" w:type="dxa"/>
        <w:tblLayout w:type="fixed"/>
        <w:tblLook w:val="01E0" w:firstRow="1" w:lastRow="1" w:firstColumn="1" w:lastColumn="1" w:noHBand="0" w:noVBand="0"/>
      </w:tblPr>
      <w:tblGrid>
        <w:gridCol w:w="10421"/>
      </w:tblGrid>
      <w:tr w:rsidR="00607A81" w:rsidRPr="00DD0ADA" w14:paraId="400DE5A0" w14:textId="77777777" w:rsidTr="00147629">
        <w:tc>
          <w:tcPr>
            <w:tcW w:w="10421" w:type="dxa"/>
            <w:tcFitText/>
            <w:vAlign w:val="center"/>
          </w:tcPr>
          <w:p w14:paraId="2E2D9C39" w14:textId="77777777" w:rsidR="00607A81" w:rsidRPr="00DD0ADA" w:rsidRDefault="00607A81" w:rsidP="00147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B47F0">
              <w:rPr>
                <w:rFonts w:ascii="Times New Roman" w:hAnsi="Times New Roman"/>
                <w:spacing w:val="25"/>
              </w:rPr>
              <w:t>МИНИСТЕРСТВО НАУКИ И ВЫСШЕГО ОБРАЗОВАНИЯ РОССИЙСКОЙ ФЕДЕРАЦИ</w:t>
            </w:r>
            <w:r w:rsidRPr="002B47F0">
              <w:rPr>
                <w:rFonts w:ascii="Times New Roman" w:hAnsi="Times New Roman"/>
                <w:spacing w:val="32"/>
              </w:rPr>
              <w:t>И</w:t>
            </w:r>
          </w:p>
          <w:p w14:paraId="26CF12B9" w14:textId="77777777" w:rsidR="00607A81" w:rsidRPr="00DD0ADA" w:rsidRDefault="00607A81" w:rsidP="00147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aps/>
                <w:sz w:val="16"/>
                <w:szCs w:val="16"/>
              </w:rPr>
            </w:pPr>
            <w:r w:rsidRPr="00F5492E">
              <w:rPr>
                <w:rFonts w:ascii="Times New Roman" w:hAnsi="Times New Roman"/>
                <w:caps/>
                <w:spacing w:val="23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F5492E">
              <w:rPr>
                <w:rFonts w:ascii="Times New Roman" w:hAnsi="Times New Roman"/>
                <w:caps/>
                <w:spacing w:val="37"/>
                <w:sz w:val="15"/>
                <w:szCs w:val="15"/>
              </w:rPr>
              <w:t>я</w:t>
            </w:r>
          </w:p>
          <w:p w14:paraId="710DF8C7" w14:textId="77777777" w:rsidR="00607A81" w:rsidRPr="00DD0ADA" w:rsidRDefault="00607A81" w:rsidP="00147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F5492E">
              <w:rPr>
                <w:rFonts w:ascii="Times New Roman" w:hAnsi="Times New Roman"/>
                <w:spacing w:val="56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F5492E">
              <w:rPr>
                <w:rFonts w:ascii="Times New Roman" w:hAnsi="Times New Roman"/>
                <w:spacing w:val="9"/>
                <w:sz w:val="24"/>
                <w:szCs w:val="24"/>
              </w:rPr>
              <w:t>»</w:t>
            </w:r>
          </w:p>
        </w:tc>
      </w:tr>
      <w:tr w:rsidR="00607A81" w:rsidRPr="00DD0ADA" w14:paraId="54318A8B" w14:textId="77777777" w:rsidTr="00147629">
        <w:tc>
          <w:tcPr>
            <w:tcW w:w="10421" w:type="dxa"/>
          </w:tcPr>
          <w:p w14:paraId="702F045D" w14:textId="77777777" w:rsidR="00607A81" w:rsidRPr="00DD0ADA" w:rsidRDefault="00607A81" w:rsidP="00147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DD0ADA">
              <w:rPr>
                <w:rFonts w:ascii="Book Antiqua" w:hAnsi="Book Antiqua"/>
                <w:b/>
                <w:sz w:val="28"/>
                <w:szCs w:val="28"/>
              </w:rPr>
              <w:t xml:space="preserve">Димитровградский инженерно-технологический институт – </w:t>
            </w:r>
          </w:p>
          <w:p w14:paraId="56C74A70" w14:textId="77777777" w:rsidR="00607A81" w:rsidRPr="00DD0ADA" w:rsidRDefault="00607A81" w:rsidP="00147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DD0ADA">
              <w:rPr>
                <w:rFonts w:ascii="Book Antiqua" w:hAnsi="Book Antiqua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367F7ED5" w14:textId="77777777" w:rsidR="00607A81" w:rsidRPr="00DD0ADA" w:rsidRDefault="00607A81" w:rsidP="0014762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D0ADA">
              <w:rPr>
                <w:rFonts w:ascii="Book Antiqua" w:hAnsi="Book Antiqua"/>
                <w:b/>
                <w:sz w:val="26"/>
                <w:szCs w:val="26"/>
              </w:rPr>
              <w:t>(ДИТИ НИЯУ МИФИ)</w:t>
            </w:r>
          </w:p>
        </w:tc>
      </w:tr>
    </w:tbl>
    <w:p w14:paraId="0B9CD62F" w14:textId="77777777" w:rsidR="007418AF" w:rsidRDefault="007418AF" w:rsidP="007418AF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/>
          <w:b/>
          <w:color w:val="000000"/>
          <w:kern w:val="36"/>
          <w:szCs w:val="28"/>
        </w:rPr>
      </w:pPr>
    </w:p>
    <w:p w14:paraId="1AD17AD4" w14:textId="77777777" w:rsidR="007418AF" w:rsidRDefault="007418AF" w:rsidP="007418AF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/>
          <w:b/>
          <w:color w:val="000000"/>
          <w:kern w:val="36"/>
          <w:szCs w:val="28"/>
        </w:rPr>
      </w:pPr>
    </w:p>
    <w:p w14:paraId="7161E1DE" w14:textId="77777777" w:rsidR="007418AF" w:rsidRDefault="007418AF" w:rsidP="002404B4">
      <w:pPr>
        <w:shd w:val="clear" w:color="auto" w:fill="FFFFFF"/>
        <w:spacing w:after="0" w:line="240" w:lineRule="auto"/>
        <w:jc w:val="center"/>
        <w:outlineLvl w:val="0"/>
        <w:rPr>
          <w:rFonts w:ascii="Times New Roman" w:hAnsi="Times New Roman"/>
          <w:color w:val="000000"/>
          <w:kern w:val="36"/>
          <w:sz w:val="28"/>
          <w:szCs w:val="28"/>
          <w:u w:val="single"/>
        </w:rPr>
      </w:pPr>
      <w:bookmarkStart w:id="0" w:name="_Toc421907826"/>
      <w:bookmarkStart w:id="1" w:name="_Toc421964450"/>
      <w:r>
        <w:rPr>
          <w:rFonts w:ascii="Times New Roman" w:hAnsi="Times New Roman"/>
          <w:b/>
          <w:color w:val="000000"/>
          <w:kern w:val="36"/>
          <w:sz w:val="28"/>
          <w:szCs w:val="28"/>
        </w:rPr>
        <w:t xml:space="preserve">Специальность  </w:t>
      </w:r>
      <w:r>
        <w:rPr>
          <w:rFonts w:ascii="Times New Roman" w:hAnsi="Times New Roman"/>
          <w:color w:val="000000"/>
          <w:kern w:val="36"/>
          <w:sz w:val="28"/>
          <w:szCs w:val="28"/>
          <w:u w:val="single"/>
        </w:rPr>
        <w:t xml:space="preserve">09.02.07 </w:t>
      </w:r>
      <w:bookmarkEnd w:id="0"/>
      <w:bookmarkEnd w:id="1"/>
      <w:r>
        <w:rPr>
          <w:rFonts w:ascii="Times New Roman" w:hAnsi="Times New Roman"/>
          <w:color w:val="000000"/>
          <w:kern w:val="36"/>
          <w:sz w:val="28"/>
          <w:szCs w:val="28"/>
          <w:u w:val="single"/>
        </w:rPr>
        <w:t>Информационные системы и программирование</w:t>
      </w:r>
    </w:p>
    <w:p w14:paraId="5322ED18" w14:textId="77777777" w:rsidR="00E80909" w:rsidRDefault="00E80909" w:rsidP="002404B4">
      <w:pPr>
        <w:pStyle w:val="Default"/>
        <w:spacing w:line="240" w:lineRule="auto"/>
        <w:jc w:val="center"/>
        <w:rPr>
          <w:rFonts w:eastAsia="Times New Roman"/>
          <w:b/>
          <w:kern w:val="36"/>
          <w:sz w:val="28"/>
          <w:szCs w:val="28"/>
        </w:rPr>
      </w:pPr>
    </w:p>
    <w:p w14:paraId="7DEE9DD6" w14:textId="77777777" w:rsidR="007418AF" w:rsidRPr="007418AF" w:rsidRDefault="002404B4" w:rsidP="002404B4">
      <w:pPr>
        <w:pStyle w:val="Default"/>
        <w:spacing w:line="240" w:lineRule="auto"/>
        <w:jc w:val="center"/>
        <w:rPr>
          <w:sz w:val="28"/>
          <w:szCs w:val="28"/>
          <w:u w:val="single"/>
        </w:rPr>
      </w:pPr>
      <w:r w:rsidRPr="002404B4">
        <w:rPr>
          <w:rFonts w:eastAsia="Times New Roman"/>
          <w:b/>
          <w:kern w:val="36"/>
          <w:sz w:val="28"/>
          <w:szCs w:val="28"/>
        </w:rPr>
        <w:t>Дисциплина</w:t>
      </w:r>
      <w:r>
        <w:rPr>
          <w:rFonts w:eastAsia="Times New Roman"/>
          <w:b/>
          <w:kern w:val="36"/>
          <w:sz w:val="28"/>
          <w:szCs w:val="28"/>
        </w:rPr>
        <w:t xml:space="preserve"> </w:t>
      </w:r>
      <w:r w:rsidR="00E80909" w:rsidRPr="00E80909">
        <w:rPr>
          <w:sz w:val="28"/>
          <w:szCs w:val="28"/>
          <w:u w:val="single"/>
        </w:rPr>
        <w:t xml:space="preserve">ОП.05 </w:t>
      </w:r>
      <w:r w:rsidR="007418AF">
        <w:rPr>
          <w:sz w:val="28"/>
          <w:szCs w:val="28"/>
          <w:u w:val="single"/>
        </w:rPr>
        <w:t>Основы алгоритмизации и программирования</w:t>
      </w:r>
    </w:p>
    <w:p w14:paraId="462A1F11" w14:textId="77777777" w:rsidR="007418AF" w:rsidRDefault="007418AF" w:rsidP="007418AF">
      <w:pPr>
        <w:pStyle w:val="Default"/>
        <w:jc w:val="center"/>
        <w:rPr>
          <w:sz w:val="20"/>
          <w:szCs w:val="20"/>
        </w:rPr>
      </w:pPr>
    </w:p>
    <w:p w14:paraId="58F6A09F" w14:textId="77777777" w:rsidR="00F04141" w:rsidRDefault="00F04141" w:rsidP="007418AF">
      <w:pPr>
        <w:pStyle w:val="Default"/>
        <w:jc w:val="center"/>
        <w:rPr>
          <w:sz w:val="20"/>
          <w:szCs w:val="20"/>
        </w:rPr>
      </w:pPr>
    </w:p>
    <w:p w14:paraId="087CDE9D" w14:textId="77777777" w:rsidR="00F04141" w:rsidRDefault="00F04141" w:rsidP="007418AF">
      <w:pPr>
        <w:pStyle w:val="Default"/>
        <w:jc w:val="center"/>
        <w:rPr>
          <w:sz w:val="20"/>
          <w:szCs w:val="20"/>
        </w:rPr>
      </w:pPr>
    </w:p>
    <w:p w14:paraId="3974E143" w14:textId="77777777" w:rsidR="00F04141" w:rsidRDefault="00F04141" w:rsidP="007418AF">
      <w:pPr>
        <w:pStyle w:val="Default"/>
        <w:jc w:val="center"/>
        <w:rPr>
          <w:sz w:val="20"/>
          <w:szCs w:val="20"/>
        </w:rPr>
      </w:pPr>
    </w:p>
    <w:p w14:paraId="53F291F8" w14:textId="77777777" w:rsidR="00F04141" w:rsidRDefault="00F04141" w:rsidP="007418AF">
      <w:pPr>
        <w:pStyle w:val="Default"/>
        <w:jc w:val="center"/>
        <w:rPr>
          <w:sz w:val="20"/>
          <w:szCs w:val="20"/>
        </w:rPr>
      </w:pPr>
    </w:p>
    <w:p w14:paraId="1BD6ADA3" w14:textId="77777777" w:rsidR="00F04141" w:rsidRDefault="00F04141" w:rsidP="007418AF">
      <w:pPr>
        <w:pStyle w:val="Default"/>
        <w:jc w:val="center"/>
        <w:rPr>
          <w:sz w:val="20"/>
          <w:szCs w:val="20"/>
        </w:rPr>
      </w:pPr>
    </w:p>
    <w:p w14:paraId="15D01830" w14:textId="77777777" w:rsidR="007418AF" w:rsidRDefault="007418AF" w:rsidP="007418AF">
      <w:pPr>
        <w:pStyle w:val="Default"/>
        <w:jc w:val="center"/>
        <w:rPr>
          <w:sz w:val="20"/>
          <w:szCs w:val="20"/>
        </w:rPr>
      </w:pPr>
    </w:p>
    <w:p w14:paraId="6B3CB856" w14:textId="77777777" w:rsidR="007418AF" w:rsidRDefault="007418AF" w:rsidP="007418AF">
      <w:pPr>
        <w:shd w:val="clear" w:color="auto" w:fill="FFFFFF"/>
        <w:spacing w:after="0" w:line="480" w:lineRule="atLeast"/>
        <w:jc w:val="center"/>
        <w:outlineLvl w:val="0"/>
        <w:rPr>
          <w:rFonts w:ascii="Times New Roman" w:hAnsi="Times New Roman"/>
          <w:b/>
          <w:caps/>
          <w:sz w:val="32"/>
          <w:szCs w:val="32"/>
        </w:rPr>
      </w:pPr>
      <w:r>
        <w:rPr>
          <w:rFonts w:ascii="Times New Roman" w:hAnsi="Times New Roman"/>
          <w:b/>
          <w:caps/>
          <w:sz w:val="32"/>
          <w:szCs w:val="32"/>
        </w:rPr>
        <w:t xml:space="preserve">Отчет </w:t>
      </w:r>
    </w:p>
    <w:p w14:paraId="13789F59" w14:textId="7C766127" w:rsidR="007418AF" w:rsidRPr="001669A1" w:rsidRDefault="00E56854" w:rsidP="007418AF">
      <w:pPr>
        <w:shd w:val="clear" w:color="auto" w:fill="FFFFFF"/>
        <w:spacing w:after="0" w:line="480" w:lineRule="atLeast"/>
        <w:jc w:val="center"/>
        <w:outlineLvl w:val="0"/>
        <w:rPr>
          <w:rFonts w:ascii="Times New Roman" w:hAnsi="Times New Roman"/>
          <w:b/>
          <w:caps/>
          <w:sz w:val="32"/>
          <w:szCs w:val="32"/>
          <w:u w:val="single"/>
        </w:rPr>
      </w:pPr>
      <w:r>
        <w:rPr>
          <w:rFonts w:ascii="Times New Roman" w:hAnsi="Times New Roman"/>
          <w:b/>
          <w:caps/>
          <w:sz w:val="32"/>
          <w:szCs w:val="32"/>
        </w:rPr>
        <w:t>П</w:t>
      </w:r>
      <w:r w:rsidR="007418AF">
        <w:rPr>
          <w:rFonts w:ascii="Times New Roman" w:hAnsi="Times New Roman"/>
          <w:b/>
          <w:caps/>
          <w:sz w:val="32"/>
          <w:szCs w:val="32"/>
        </w:rPr>
        <w:t xml:space="preserve">о практической работе № </w:t>
      </w:r>
      <w:r w:rsidR="001669A1" w:rsidRPr="001669A1">
        <w:rPr>
          <w:rFonts w:ascii="Times New Roman" w:hAnsi="Times New Roman"/>
          <w:b/>
          <w:caps/>
          <w:sz w:val="32"/>
          <w:szCs w:val="32"/>
        </w:rPr>
        <w:t>5</w:t>
      </w:r>
    </w:p>
    <w:p w14:paraId="1585E696" w14:textId="77777777" w:rsidR="007418AF" w:rsidRDefault="007418AF" w:rsidP="007418AF">
      <w:pPr>
        <w:shd w:val="clear" w:color="auto" w:fill="FFFFFF"/>
        <w:spacing w:after="0" w:line="480" w:lineRule="atLeast"/>
        <w:jc w:val="center"/>
        <w:outlineLvl w:val="0"/>
        <w:rPr>
          <w:rFonts w:ascii="Times New Roman" w:hAnsi="Times New Roman"/>
          <w:b/>
          <w:color w:val="000000"/>
          <w:kern w:val="36"/>
          <w:sz w:val="36"/>
          <w:szCs w:val="45"/>
        </w:rPr>
      </w:pPr>
      <w:r>
        <w:rPr>
          <w:rFonts w:ascii="Times New Roman" w:hAnsi="Times New Roman"/>
          <w:b/>
          <w:caps/>
          <w:sz w:val="32"/>
          <w:szCs w:val="32"/>
        </w:rPr>
        <w:t>Тема:</w:t>
      </w:r>
      <w:r>
        <w:rPr>
          <w:rFonts w:ascii="Times New Roman" w:hAnsi="Times New Roman"/>
          <w:b/>
          <w:caps/>
          <w:sz w:val="32"/>
          <w:szCs w:val="32"/>
        </w:rPr>
        <w:softHyphen/>
      </w:r>
      <w:r>
        <w:rPr>
          <w:rFonts w:ascii="Times New Roman" w:hAnsi="Times New Roman"/>
          <w:b/>
          <w:caps/>
          <w:sz w:val="32"/>
          <w:szCs w:val="32"/>
        </w:rPr>
        <w:softHyphen/>
      </w:r>
      <w:r>
        <w:rPr>
          <w:rFonts w:ascii="Times New Roman" w:hAnsi="Times New Roman"/>
          <w:b/>
          <w:caps/>
          <w:sz w:val="32"/>
          <w:szCs w:val="32"/>
        </w:rPr>
        <w:softHyphen/>
        <w:t xml:space="preserve"> </w:t>
      </w:r>
      <w:r w:rsidRPr="00127018">
        <w:rPr>
          <w:rFonts w:ascii="Times New Roman" w:hAnsi="Times New Roman"/>
          <w:b/>
          <w:caps/>
          <w:sz w:val="32"/>
          <w:szCs w:val="32"/>
        </w:rPr>
        <w:t>Оператор ветвления</w:t>
      </w:r>
    </w:p>
    <w:p w14:paraId="4CEBC662" w14:textId="77777777" w:rsidR="007418AF" w:rsidRDefault="007418AF" w:rsidP="007418AF">
      <w:pPr>
        <w:shd w:val="clear" w:color="auto" w:fill="FFFFFF"/>
        <w:spacing w:after="0" w:line="480" w:lineRule="atLeast"/>
        <w:ind w:left="2124"/>
        <w:outlineLvl w:val="0"/>
        <w:rPr>
          <w:rFonts w:ascii="Times New Roman" w:hAnsi="Times New Roman"/>
          <w:color w:val="000000"/>
          <w:kern w:val="36"/>
          <w:sz w:val="32"/>
          <w:szCs w:val="45"/>
        </w:rPr>
      </w:pPr>
    </w:p>
    <w:p w14:paraId="0C2678CB" w14:textId="77777777" w:rsidR="008256B6" w:rsidRDefault="008256B6" w:rsidP="008256B6">
      <w:pPr>
        <w:shd w:val="clear" w:color="auto" w:fill="FFFFFF"/>
        <w:spacing w:after="0" w:line="240" w:lineRule="auto"/>
        <w:ind w:left="4248"/>
        <w:jc w:val="right"/>
        <w:outlineLvl w:val="0"/>
        <w:rPr>
          <w:rFonts w:ascii="Times New Roman" w:hAnsi="Times New Roman"/>
          <w:color w:val="000000"/>
          <w:kern w:val="36"/>
          <w:sz w:val="28"/>
          <w:szCs w:val="45"/>
        </w:rPr>
      </w:pPr>
      <w:bookmarkStart w:id="2" w:name="_Toc421907829"/>
      <w:bookmarkStart w:id="3" w:name="_Toc421964453"/>
    </w:p>
    <w:p w14:paraId="3AF4B965" w14:textId="77777777" w:rsidR="008256B6" w:rsidRDefault="008256B6" w:rsidP="008256B6">
      <w:pPr>
        <w:shd w:val="clear" w:color="auto" w:fill="FFFFFF"/>
        <w:spacing w:after="0" w:line="240" w:lineRule="auto"/>
        <w:ind w:left="4248"/>
        <w:jc w:val="right"/>
        <w:outlineLvl w:val="0"/>
        <w:rPr>
          <w:rFonts w:ascii="Times New Roman" w:hAnsi="Times New Roman"/>
          <w:color w:val="000000"/>
          <w:kern w:val="36"/>
          <w:sz w:val="28"/>
          <w:szCs w:val="45"/>
        </w:rPr>
      </w:pPr>
    </w:p>
    <w:p w14:paraId="597933A1" w14:textId="3C9817FB" w:rsidR="007418AF" w:rsidRPr="0055654A" w:rsidRDefault="007418AF" w:rsidP="008256B6">
      <w:pPr>
        <w:shd w:val="clear" w:color="auto" w:fill="FFFFFF"/>
        <w:spacing w:after="0" w:line="240" w:lineRule="auto"/>
        <w:ind w:left="4962"/>
        <w:outlineLvl w:val="0"/>
        <w:rPr>
          <w:rFonts w:ascii="Times New Roman" w:hAnsi="Times New Roman"/>
          <w:color w:val="000000"/>
          <w:kern w:val="36"/>
          <w:sz w:val="28"/>
          <w:szCs w:val="45"/>
        </w:rPr>
      </w:pPr>
      <w:r>
        <w:rPr>
          <w:rFonts w:ascii="Times New Roman" w:hAnsi="Times New Roman"/>
          <w:color w:val="000000"/>
          <w:kern w:val="36"/>
          <w:sz w:val="28"/>
          <w:szCs w:val="45"/>
        </w:rPr>
        <w:t>Выполнил</w:t>
      </w:r>
      <w:r w:rsidR="008256B6">
        <w:rPr>
          <w:rFonts w:ascii="Times New Roman" w:hAnsi="Times New Roman"/>
          <w:color w:val="000000"/>
          <w:kern w:val="36"/>
          <w:sz w:val="28"/>
          <w:szCs w:val="45"/>
        </w:rPr>
        <w:t>:</w:t>
      </w:r>
      <w:r>
        <w:rPr>
          <w:rFonts w:ascii="Times New Roman" w:hAnsi="Times New Roman"/>
          <w:color w:val="000000"/>
          <w:kern w:val="36"/>
          <w:sz w:val="28"/>
          <w:szCs w:val="45"/>
        </w:rPr>
        <w:t xml:space="preserve"> студент </w:t>
      </w:r>
      <w:r>
        <w:rPr>
          <w:rFonts w:ascii="Times New Roman" w:hAnsi="Times New Roman"/>
          <w:color w:val="000000"/>
          <w:kern w:val="36"/>
          <w:sz w:val="28"/>
          <w:szCs w:val="45"/>
          <w:u w:val="single"/>
        </w:rPr>
        <w:t>2</w:t>
      </w:r>
      <w:r>
        <w:rPr>
          <w:rFonts w:ascii="Times New Roman" w:hAnsi="Times New Roman"/>
          <w:color w:val="000000"/>
          <w:kern w:val="36"/>
          <w:sz w:val="28"/>
          <w:szCs w:val="45"/>
        </w:rPr>
        <w:t xml:space="preserve"> курса </w:t>
      </w:r>
      <w:r>
        <w:rPr>
          <w:rFonts w:ascii="Times New Roman" w:hAnsi="Times New Roman"/>
          <w:color w:val="000000"/>
          <w:kern w:val="36"/>
          <w:sz w:val="28"/>
          <w:szCs w:val="45"/>
          <w:u w:val="single"/>
        </w:rPr>
        <w:t>23</w:t>
      </w:r>
      <w:r w:rsidR="001669A1">
        <w:rPr>
          <w:rFonts w:ascii="Times New Roman" w:hAnsi="Times New Roman"/>
          <w:color w:val="000000"/>
          <w:kern w:val="36"/>
          <w:sz w:val="28"/>
          <w:szCs w:val="45"/>
          <w:u w:val="single"/>
          <w:lang w:val="en-US"/>
        </w:rPr>
        <w:t>1</w:t>
      </w:r>
      <w:r>
        <w:rPr>
          <w:rFonts w:ascii="Times New Roman" w:hAnsi="Times New Roman"/>
          <w:color w:val="000000"/>
          <w:kern w:val="36"/>
          <w:sz w:val="28"/>
          <w:szCs w:val="45"/>
        </w:rPr>
        <w:t xml:space="preserve"> группы</w:t>
      </w:r>
      <w:bookmarkEnd w:id="2"/>
      <w:bookmarkEnd w:id="3"/>
    </w:p>
    <w:p w14:paraId="19BE7C76" w14:textId="6AC44124" w:rsidR="007418AF" w:rsidRDefault="00F5492E" w:rsidP="008256B6">
      <w:pPr>
        <w:shd w:val="clear" w:color="auto" w:fill="FFFFFF"/>
        <w:spacing w:after="0" w:line="240" w:lineRule="auto"/>
        <w:ind w:left="4962"/>
        <w:outlineLvl w:val="0"/>
        <w:rPr>
          <w:rFonts w:ascii="Times New Roman" w:hAnsi="Times New Roman"/>
          <w:color w:val="000000"/>
          <w:kern w:val="36"/>
          <w:sz w:val="28"/>
          <w:szCs w:val="45"/>
        </w:rPr>
      </w:pPr>
      <w:bookmarkStart w:id="4" w:name="_Toc421907831"/>
      <w:bookmarkStart w:id="5" w:name="_Toc421964455"/>
      <w:r>
        <w:rPr>
          <w:rFonts w:ascii="Times New Roman" w:hAnsi="Times New Roman"/>
          <w:color w:val="000000"/>
          <w:kern w:val="36"/>
          <w:sz w:val="28"/>
          <w:szCs w:val="45"/>
        </w:rPr>
        <w:t>Волков Алексей Викторович</w:t>
      </w:r>
      <w:r w:rsidR="007418AF">
        <w:rPr>
          <w:rFonts w:ascii="Times New Roman" w:hAnsi="Times New Roman"/>
          <w:color w:val="000000"/>
          <w:kern w:val="36"/>
          <w:sz w:val="28"/>
          <w:szCs w:val="45"/>
        </w:rPr>
        <w:t>.</w:t>
      </w:r>
    </w:p>
    <w:p w14:paraId="3BB96D98" w14:textId="7E7DACD7" w:rsidR="007418AF" w:rsidRDefault="007418AF" w:rsidP="008256B6">
      <w:pPr>
        <w:shd w:val="clear" w:color="auto" w:fill="FFFFFF"/>
        <w:spacing w:after="0" w:line="240" w:lineRule="auto"/>
        <w:ind w:left="4962"/>
        <w:outlineLvl w:val="0"/>
        <w:rPr>
          <w:rFonts w:ascii="Times New Roman" w:hAnsi="Times New Roman"/>
          <w:color w:val="000000"/>
          <w:kern w:val="36"/>
          <w:sz w:val="28"/>
          <w:szCs w:val="45"/>
        </w:rPr>
      </w:pPr>
      <w:r>
        <w:rPr>
          <w:rFonts w:ascii="Times New Roman" w:hAnsi="Times New Roman"/>
          <w:color w:val="000000"/>
          <w:kern w:val="36"/>
          <w:sz w:val="28"/>
          <w:szCs w:val="45"/>
        </w:rPr>
        <w:t>Работа сдана</w:t>
      </w:r>
      <w:bookmarkEnd w:id="4"/>
      <w:bookmarkEnd w:id="5"/>
      <w:r w:rsidR="008256B6">
        <w:rPr>
          <w:rFonts w:ascii="Times New Roman" w:hAnsi="Times New Roman"/>
          <w:color w:val="000000"/>
          <w:kern w:val="36"/>
          <w:sz w:val="28"/>
          <w:szCs w:val="45"/>
        </w:rPr>
        <w:t xml:space="preserve">: </w:t>
      </w:r>
      <w:r w:rsidRPr="00127018">
        <w:rPr>
          <w:rFonts w:ascii="Times New Roman" w:hAnsi="Times New Roman"/>
          <w:color w:val="000000"/>
          <w:kern w:val="36"/>
          <w:sz w:val="28"/>
          <w:szCs w:val="45"/>
          <w:u w:val="single"/>
        </w:rPr>
        <w:t>2</w:t>
      </w:r>
      <w:r w:rsidR="001669A1">
        <w:rPr>
          <w:rFonts w:ascii="Times New Roman" w:hAnsi="Times New Roman"/>
          <w:color w:val="000000"/>
          <w:kern w:val="36"/>
          <w:sz w:val="28"/>
          <w:szCs w:val="45"/>
          <w:u w:val="single"/>
          <w:lang w:val="en-US"/>
        </w:rPr>
        <w:t>9</w:t>
      </w:r>
      <w:r w:rsidRPr="00127018">
        <w:rPr>
          <w:rFonts w:ascii="Times New Roman" w:hAnsi="Times New Roman"/>
          <w:color w:val="000000"/>
          <w:kern w:val="36"/>
          <w:sz w:val="28"/>
          <w:szCs w:val="45"/>
          <w:u w:val="single"/>
        </w:rPr>
        <w:t>.</w:t>
      </w:r>
      <w:r w:rsidR="00E32350" w:rsidRPr="00127018">
        <w:rPr>
          <w:rFonts w:ascii="Times New Roman" w:hAnsi="Times New Roman"/>
          <w:color w:val="000000"/>
          <w:kern w:val="36"/>
          <w:sz w:val="28"/>
          <w:szCs w:val="45"/>
          <w:u w:val="single"/>
        </w:rPr>
        <w:t>09</w:t>
      </w:r>
      <w:r w:rsidRPr="00127018">
        <w:rPr>
          <w:rFonts w:ascii="Times New Roman" w:hAnsi="Times New Roman"/>
          <w:color w:val="000000"/>
          <w:kern w:val="36"/>
          <w:sz w:val="28"/>
          <w:szCs w:val="45"/>
          <w:u w:val="single"/>
        </w:rPr>
        <w:t>.20</w:t>
      </w:r>
      <w:r w:rsidR="00E32350" w:rsidRPr="00127018">
        <w:rPr>
          <w:rFonts w:ascii="Times New Roman" w:hAnsi="Times New Roman"/>
          <w:color w:val="000000"/>
          <w:kern w:val="36"/>
          <w:sz w:val="28"/>
          <w:szCs w:val="45"/>
          <w:u w:val="single"/>
        </w:rPr>
        <w:t>21</w:t>
      </w:r>
    </w:p>
    <w:p w14:paraId="53AE38EF" w14:textId="77777777" w:rsidR="007418AF" w:rsidRDefault="008256B6" w:rsidP="008256B6">
      <w:pPr>
        <w:shd w:val="clear" w:color="auto" w:fill="FFFFFF"/>
        <w:spacing w:after="0" w:line="240" w:lineRule="auto"/>
        <w:ind w:left="4962"/>
        <w:outlineLvl w:val="0"/>
        <w:rPr>
          <w:rFonts w:ascii="Times New Roman" w:hAnsi="Times New Roman"/>
          <w:color w:val="000000"/>
          <w:kern w:val="36"/>
          <w:sz w:val="28"/>
          <w:szCs w:val="45"/>
        </w:rPr>
      </w:pPr>
      <w:bookmarkStart w:id="6" w:name="_Toc421907833"/>
      <w:bookmarkStart w:id="7" w:name="_Toc421964457"/>
      <w:r>
        <w:rPr>
          <w:rFonts w:ascii="Times New Roman" w:hAnsi="Times New Roman"/>
          <w:color w:val="000000"/>
          <w:kern w:val="36"/>
          <w:sz w:val="28"/>
          <w:szCs w:val="45"/>
        </w:rPr>
        <w:t>Руководитель: п</w:t>
      </w:r>
      <w:r w:rsidR="007418AF">
        <w:rPr>
          <w:rFonts w:ascii="Times New Roman" w:hAnsi="Times New Roman"/>
          <w:color w:val="000000"/>
          <w:kern w:val="36"/>
          <w:sz w:val="28"/>
          <w:szCs w:val="45"/>
        </w:rPr>
        <w:t>реподаватель</w:t>
      </w:r>
      <w:bookmarkEnd w:id="6"/>
      <w:bookmarkEnd w:id="7"/>
      <w:r>
        <w:rPr>
          <w:rFonts w:ascii="Times New Roman" w:hAnsi="Times New Roman"/>
          <w:color w:val="000000"/>
          <w:kern w:val="36"/>
          <w:sz w:val="28"/>
          <w:szCs w:val="45"/>
        </w:rPr>
        <w:t>,</w:t>
      </w:r>
    </w:p>
    <w:p w14:paraId="5DCB050F" w14:textId="77777777" w:rsidR="00E16594" w:rsidRPr="00923FE7" w:rsidRDefault="007418AF" w:rsidP="00E16594">
      <w:pPr>
        <w:spacing w:line="240" w:lineRule="auto"/>
        <w:ind w:left="4962"/>
        <w:rPr>
          <w:rFonts w:ascii="Times New Roman" w:hAnsi="Times New Roman"/>
          <w:color w:val="000000"/>
          <w:kern w:val="36"/>
          <w:sz w:val="28"/>
          <w:szCs w:val="45"/>
          <w:u w:val="single"/>
        </w:rPr>
      </w:pPr>
      <w:r>
        <w:rPr>
          <w:rFonts w:ascii="Times New Roman" w:hAnsi="Times New Roman"/>
          <w:color w:val="000000"/>
          <w:kern w:val="36"/>
          <w:sz w:val="28"/>
          <w:szCs w:val="45"/>
          <w:u w:val="single"/>
        </w:rPr>
        <w:t>Шульга Наталья Александровна</w:t>
      </w:r>
    </w:p>
    <w:p w14:paraId="508E014A" w14:textId="77777777" w:rsidR="007418AF" w:rsidRDefault="007418AF" w:rsidP="007418AF">
      <w:pPr>
        <w:rPr>
          <w:rFonts w:ascii="Times New Roman" w:hAnsi="Times New Roman"/>
          <w:color w:val="000000"/>
          <w:kern w:val="36"/>
          <w:sz w:val="28"/>
          <w:szCs w:val="45"/>
        </w:rPr>
      </w:pPr>
    </w:p>
    <w:p w14:paraId="72D462D9" w14:textId="77777777" w:rsidR="008256B6" w:rsidRDefault="008256B6" w:rsidP="007418AF">
      <w:pPr>
        <w:rPr>
          <w:rFonts w:ascii="Times New Roman" w:hAnsi="Times New Roman"/>
          <w:color w:val="000000"/>
          <w:kern w:val="36"/>
          <w:sz w:val="28"/>
          <w:szCs w:val="45"/>
        </w:rPr>
      </w:pPr>
    </w:p>
    <w:p w14:paraId="58E11F68" w14:textId="77777777" w:rsidR="008256B6" w:rsidRDefault="008256B6" w:rsidP="007418AF">
      <w:pPr>
        <w:rPr>
          <w:rFonts w:ascii="Times New Roman" w:hAnsi="Times New Roman"/>
          <w:color w:val="000000"/>
          <w:kern w:val="36"/>
          <w:sz w:val="28"/>
          <w:szCs w:val="45"/>
        </w:rPr>
      </w:pPr>
    </w:p>
    <w:p w14:paraId="4F7ECD4B" w14:textId="77777777" w:rsidR="008256B6" w:rsidRDefault="008256B6" w:rsidP="007418AF">
      <w:pPr>
        <w:rPr>
          <w:rFonts w:ascii="Times New Roman" w:hAnsi="Times New Roman"/>
          <w:color w:val="000000"/>
          <w:kern w:val="36"/>
          <w:sz w:val="28"/>
          <w:szCs w:val="45"/>
        </w:rPr>
      </w:pPr>
    </w:p>
    <w:p w14:paraId="4E96A165" w14:textId="77777777" w:rsidR="008256B6" w:rsidRDefault="008256B6" w:rsidP="007418AF">
      <w:pPr>
        <w:rPr>
          <w:rFonts w:ascii="Times New Roman" w:hAnsi="Times New Roman"/>
          <w:color w:val="000000"/>
          <w:kern w:val="36"/>
          <w:sz w:val="28"/>
          <w:szCs w:val="45"/>
        </w:rPr>
      </w:pPr>
    </w:p>
    <w:p w14:paraId="03BA6FCB" w14:textId="77777777" w:rsidR="008256B6" w:rsidRDefault="008256B6" w:rsidP="007418AF">
      <w:pPr>
        <w:rPr>
          <w:rFonts w:ascii="Times New Roman" w:hAnsi="Times New Roman"/>
          <w:color w:val="000000"/>
          <w:kern w:val="36"/>
          <w:sz w:val="28"/>
          <w:szCs w:val="45"/>
        </w:rPr>
      </w:pPr>
    </w:p>
    <w:p w14:paraId="225F78E5" w14:textId="77777777" w:rsidR="002404B4" w:rsidRDefault="002404B4" w:rsidP="007418AF">
      <w:pPr>
        <w:rPr>
          <w:rFonts w:ascii="Times New Roman" w:hAnsi="Times New Roman"/>
          <w:color w:val="000000"/>
          <w:kern w:val="36"/>
          <w:sz w:val="28"/>
          <w:szCs w:val="45"/>
        </w:rPr>
      </w:pPr>
    </w:p>
    <w:p w14:paraId="43AD9ADE" w14:textId="77777777" w:rsidR="007418AF" w:rsidRDefault="007418AF" w:rsidP="007418AF">
      <w:pPr>
        <w:rPr>
          <w:rFonts w:ascii="Times New Roman" w:hAnsi="Times New Roman"/>
          <w:color w:val="000000"/>
          <w:kern w:val="36"/>
          <w:sz w:val="28"/>
          <w:szCs w:val="45"/>
        </w:rPr>
      </w:pPr>
    </w:p>
    <w:p w14:paraId="761B20E5" w14:textId="5BD07E4D" w:rsidR="007418AF" w:rsidRDefault="007418AF" w:rsidP="008256B6">
      <w:pPr>
        <w:spacing w:after="0"/>
        <w:jc w:val="center"/>
        <w:rPr>
          <w:rFonts w:ascii="Times New Roman" w:hAnsi="Times New Roman"/>
          <w:color w:val="000000"/>
          <w:kern w:val="36"/>
          <w:sz w:val="28"/>
          <w:szCs w:val="45"/>
        </w:rPr>
      </w:pPr>
      <w:r>
        <w:rPr>
          <w:rFonts w:ascii="Times New Roman" w:hAnsi="Times New Roman"/>
          <w:color w:val="000000"/>
          <w:kern w:val="36"/>
          <w:sz w:val="28"/>
          <w:szCs w:val="45"/>
        </w:rPr>
        <w:t>Димитровград</w:t>
      </w:r>
      <w:r w:rsidR="00E16594" w:rsidRPr="00923FE7">
        <w:rPr>
          <w:rFonts w:ascii="Times New Roman" w:hAnsi="Times New Roman"/>
          <w:color w:val="000000"/>
          <w:kern w:val="36"/>
          <w:sz w:val="28"/>
          <w:szCs w:val="45"/>
        </w:rPr>
        <w:t>,</w:t>
      </w:r>
      <w:r>
        <w:rPr>
          <w:rFonts w:ascii="Times New Roman" w:hAnsi="Times New Roman"/>
          <w:color w:val="000000"/>
          <w:kern w:val="36"/>
          <w:sz w:val="28"/>
          <w:szCs w:val="45"/>
        </w:rPr>
        <w:t xml:space="preserve"> 20</w:t>
      </w:r>
      <w:r w:rsidR="00E32350">
        <w:rPr>
          <w:rFonts w:ascii="Times New Roman" w:hAnsi="Times New Roman"/>
          <w:color w:val="000000"/>
          <w:kern w:val="36"/>
          <w:sz w:val="28"/>
          <w:szCs w:val="45"/>
        </w:rPr>
        <w:t>21</w:t>
      </w:r>
    </w:p>
    <w:p w14:paraId="09C9E0C3" w14:textId="77777777" w:rsidR="007418AF" w:rsidRDefault="007418AF" w:rsidP="007418AF">
      <w:pPr>
        <w:rPr>
          <w:rFonts w:ascii="Times New Roman" w:hAnsi="Times New Roman"/>
          <w:color w:val="000000"/>
          <w:kern w:val="36"/>
          <w:sz w:val="28"/>
          <w:szCs w:val="45"/>
        </w:rPr>
      </w:pPr>
      <w:r>
        <w:rPr>
          <w:rFonts w:ascii="Times New Roman" w:hAnsi="Times New Roman"/>
          <w:color w:val="000000"/>
          <w:kern w:val="36"/>
          <w:sz w:val="28"/>
          <w:szCs w:val="45"/>
        </w:rPr>
        <w:br w:type="page"/>
      </w:r>
    </w:p>
    <w:p w14:paraId="20C05E27" w14:textId="77777777" w:rsidR="00697E60" w:rsidRPr="00AD3CC4" w:rsidRDefault="007418AF" w:rsidP="007418AF">
      <w:pPr>
        <w:jc w:val="center"/>
        <w:rPr>
          <w:rFonts w:ascii="Times New Roman" w:hAnsi="Times New Roman"/>
          <w:b/>
          <w:sz w:val="28"/>
          <w:szCs w:val="28"/>
        </w:rPr>
      </w:pPr>
      <w:r w:rsidRPr="00AD3CC4">
        <w:rPr>
          <w:rFonts w:ascii="Times New Roman" w:hAnsi="Times New Roman"/>
          <w:b/>
          <w:sz w:val="28"/>
          <w:szCs w:val="28"/>
        </w:rPr>
        <w:lastRenderedPageBreak/>
        <w:t>ВАРИАНТ 1</w:t>
      </w:r>
    </w:p>
    <w:p w14:paraId="100DB774" w14:textId="674AC49F" w:rsidR="002404B4" w:rsidRDefault="00AD3CC4" w:rsidP="00AD3CC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AD3CC4">
        <w:rPr>
          <w:rFonts w:ascii="Times New Roman" w:hAnsi="Times New Roman"/>
          <w:b/>
          <w:sz w:val="28"/>
          <w:szCs w:val="28"/>
          <w:u w:val="single"/>
        </w:rPr>
        <w:t>ЗАДАЧА №1</w:t>
      </w:r>
    </w:p>
    <w:p w14:paraId="145C3A75" w14:textId="4C0E7DA3" w:rsidR="00DE0A89" w:rsidRPr="00746D25" w:rsidRDefault="00746D25" w:rsidP="00DE0A89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7"/>
          <w:szCs w:val="27"/>
          <w:lang w:val="en-US" w:eastAsia="en-BB"/>
        </w:rPr>
      </w:pPr>
      <w:r w:rsidRPr="00746D25">
        <w:rPr>
          <w:rFonts w:ascii="Times New Roman" w:hAnsi="Times New Roman"/>
          <w:color w:val="000000"/>
          <w:sz w:val="27"/>
          <w:szCs w:val="27"/>
          <w:lang w:val="en-BB" w:eastAsia="en-BB"/>
        </w:rPr>
        <w:t>Даны три числа. Найти среднее из них (то есть число, расположенное</w:t>
      </w:r>
      <w:r>
        <w:rPr>
          <w:rFonts w:ascii="Times New Roman" w:hAnsi="Times New Roman"/>
          <w:color w:val="000000"/>
          <w:sz w:val="27"/>
          <w:szCs w:val="27"/>
          <w:lang w:eastAsia="en-BB"/>
        </w:rPr>
        <w:t xml:space="preserve"> </w:t>
      </w:r>
      <w:r w:rsidRPr="00746D25">
        <w:rPr>
          <w:rFonts w:ascii="Times New Roman" w:hAnsi="Times New Roman"/>
          <w:color w:val="000000"/>
          <w:sz w:val="27"/>
          <w:szCs w:val="27"/>
          <w:lang w:val="en-BB" w:eastAsia="en-BB"/>
        </w:rPr>
        <w:t>между наименьшим и наибольшим).</w:t>
      </w:r>
    </w:p>
    <w:p w14:paraId="35D91969" w14:textId="77777777" w:rsidR="0023068D" w:rsidRPr="0023068D" w:rsidRDefault="0023068D" w:rsidP="001F39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color w:val="000000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4"/>
        <w:gridCol w:w="4671"/>
      </w:tblGrid>
      <w:tr w:rsidR="00153CEE" w:rsidRPr="00697E60" w14:paraId="7B03A14E" w14:textId="77777777" w:rsidTr="00E3783C">
        <w:tc>
          <w:tcPr>
            <w:tcW w:w="5524" w:type="dxa"/>
            <w:shd w:val="clear" w:color="auto" w:fill="auto"/>
          </w:tcPr>
          <w:p w14:paraId="20DD0769" w14:textId="77777777" w:rsidR="00E3783C" w:rsidRDefault="00E3783C" w:rsidP="00E37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Program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prog;</w:t>
            </w:r>
          </w:p>
          <w:p w14:paraId="5A71FF6A" w14:textId="77777777" w:rsidR="00E3783C" w:rsidRDefault="00E3783C" w:rsidP="00E37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a, b, c, _middle 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BB"/>
              </w:rPr>
              <w:t>integer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;</w:t>
            </w:r>
          </w:p>
          <w:p w14:paraId="62606F28" w14:textId="77777777" w:rsidR="00E3783C" w:rsidRDefault="00E3783C" w:rsidP="00E37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message 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BB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;</w:t>
            </w:r>
          </w:p>
          <w:p w14:paraId="28952FB8" w14:textId="77777777" w:rsidR="00E3783C" w:rsidRDefault="00E3783C" w:rsidP="00E37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>Begin</w:t>
            </w:r>
          </w:p>
          <w:p w14:paraId="7E5465AE" w14:textId="77777777" w:rsidR="00E3783C" w:rsidRDefault="00E3783C" w:rsidP="00E37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Writeln(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BB"/>
              </w:rPr>
              <w:t>'Введите число 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);</w:t>
            </w:r>
          </w:p>
          <w:p w14:paraId="06CDBB20" w14:textId="77777777" w:rsidR="00E3783C" w:rsidRDefault="00E3783C" w:rsidP="00E37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  Readln(a);</w:t>
            </w:r>
          </w:p>
          <w:p w14:paraId="1D90784B" w14:textId="77777777" w:rsidR="00E3783C" w:rsidRDefault="00E3783C" w:rsidP="00E37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  Writeln(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BB"/>
              </w:rPr>
              <w:t>'Введите число b'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);</w:t>
            </w:r>
          </w:p>
          <w:p w14:paraId="4A639B87" w14:textId="77777777" w:rsidR="00E3783C" w:rsidRDefault="00E3783C" w:rsidP="00E37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  Readln(b);</w:t>
            </w:r>
          </w:p>
          <w:p w14:paraId="6A52726A" w14:textId="77777777" w:rsidR="00E3783C" w:rsidRDefault="00E3783C" w:rsidP="00E37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  Writeln(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BB"/>
              </w:rPr>
              <w:t>'Введите число c'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);</w:t>
            </w:r>
          </w:p>
          <w:p w14:paraId="77FC4DAE" w14:textId="77777777" w:rsidR="00E3783C" w:rsidRDefault="00E3783C" w:rsidP="00E37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  Readln(c);</w:t>
            </w:r>
          </w:p>
          <w:p w14:paraId="253D121C" w14:textId="77777777" w:rsidR="00E3783C" w:rsidRDefault="00E3783C" w:rsidP="00E37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  </w:t>
            </w:r>
          </w:p>
          <w:p w14:paraId="32EC866D" w14:textId="77777777" w:rsidR="00E3783C" w:rsidRDefault="00E3783C" w:rsidP="00E37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  _middle:= -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BB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;</w:t>
            </w:r>
          </w:p>
          <w:p w14:paraId="36EDDDAA" w14:textId="77777777" w:rsidR="00E3783C" w:rsidRDefault="00E3783C" w:rsidP="00E37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  </w:t>
            </w:r>
          </w:p>
          <w:p w14:paraId="5E5D82F8" w14:textId="77777777" w:rsidR="00E3783C" w:rsidRDefault="00E3783C" w:rsidP="00E37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(((a &lt; b)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(a &lt; c))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((a &gt; b)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(a &gt; c))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(_middle = -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BB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))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>then</w:t>
            </w:r>
          </w:p>
          <w:p w14:paraId="4476577C" w14:textId="77777777" w:rsidR="00E3783C" w:rsidRDefault="00E3783C" w:rsidP="00E37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_middle:= a;</w:t>
            </w:r>
          </w:p>
          <w:p w14:paraId="0B06FF66" w14:textId="77777777" w:rsidR="00E3783C" w:rsidRDefault="00E3783C" w:rsidP="00E37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  </w:t>
            </w:r>
          </w:p>
          <w:p w14:paraId="2680AD3F" w14:textId="77777777" w:rsidR="00E3783C" w:rsidRDefault="00E3783C" w:rsidP="00E37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(((b &lt; a)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(b &lt; c))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((b &gt; a)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(b &gt; c))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(_middle = -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BB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))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>then</w:t>
            </w:r>
          </w:p>
          <w:p w14:paraId="3182FE6A" w14:textId="77777777" w:rsidR="00E3783C" w:rsidRDefault="00E3783C" w:rsidP="00E37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_middle:= b;</w:t>
            </w:r>
          </w:p>
          <w:p w14:paraId="0966E8A6" w14:textId="77777777" w:rsidR="00E3783C" w:rsidRDefault="00E3783C" w:rsidP="00E37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  </w:t>
            </w:r>
          </w:p>
          <w:p w14:paraId="4BF7EE5D" w14:textId="77777777" w:rsidR="00E3783C" w:rsidRDefault="00E3783C" w:rsidP="00E37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(((c &lt; a)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(c &lt; b))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((c &gt; a)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(c &gt; b))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(_middle = -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BB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))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>then</w:t>
            </w:r>
          </w:p>
          <w:p w14:paraId="01803942" w14:textId="77777777" w:rsidR="00E3783C" w:rsidRDefault="00E3783C" w:rsidP="00E37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_middle:= c;</w:t>
            </w:r>
          </w:p>
          <w:p w14:paraId="2F2159CA" w14:textId="77777777" w:rsidR="00E3783C" w:rsidRDefault="00E3783C" w:rsidP="00E37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  </w:t>
            </w:r>
          </w:p>
          <w:p w14:paraId="2D7E78CC" w14:textId="77777777" w:rsidR="00E3783C" w:rsidRDefault="00E3783C" w:rsidP="00E37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NOT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(_middle = -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BB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))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then </w:t>
            </w:r>
          </w:p>
          <w:p w14:paraId="67ECE3FD" w14:textId="77777777" w:rsidR="00E3783C" w:rsidRDefault="00E3783C" w:rsidP="00E37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message:=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BB"/>
              </w:rPr>
              <w:t xml:space="preserve">'Стреднее число это: 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+ _middle</w:t>
            </w:r>
          </w:p>
          <w:p w14:paraId="05F35A1C" w14:textId="77777777" w:rsidR="00E3783C" w:rsidRDefault="00E3783C" w:rsidP="00E37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else 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(_middle = -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BB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>then</w:t>
            </w:r>
          </w:p>
          <w:p w14:paraId="63D4A342" w14:textId="77777777" w:rsidR="00E3783C" w:rsidRDefault="00E3783C" w:rsidP="00E37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message:=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BB"/>
              </w:rPr>
              <w:t>'В ведёных числах есть совпадающие!'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;</w:t>
            </w:r>
          </w:p>
          <w:p w14:paraId="6F8818EE" w14:textId="77777777" w:rsidR="00E3783C" w:rsidRDefault="00E3783C" w:rsidP="00E37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  </w:t>
            </w:r>
          </w:p>
          <w:p w14:paraId="53314943" w14:textId="77777777" w:rsidR="00E3783C" w:rsidRDefault="00E3783C" w:rsidP="00E37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  Writeln(message);</w:t>
            </w:r>
          </w:p>
          <w:p w14:paraId="64A350EE" w14:textId="24D47146" w:rsidR="00AD3CC4" w:rsidRPr="007B1EF8" w:rsidRDefault="00E3783C" w:rsidP="00E3783C">
            <w:pPr>
              <w:spacing w:after="0" w:line="240" w:lineRule="auto"/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.</w:t>
            </w:r>
          </w:p>
        </w:tc>
        <w:tc>
          <w:tcPr>
            <w:tcW w:w="4671" w:type="dxa"/>
            <w:shd w:val="clear" w:color="auto" w:fill="auto"/>
          </w:tcPr>
          <w:p w14:paraId="6864B86A" w14:textId="64DF6E89" w:rsidR="00AD3CC4" w:rsidRPr="007B1EF8" w:rsidRDefault="00E3783C" w:rsidP="00697E60">
            <w:pPr>
              <w:spacing w:after="0" w:line="240" w:lineRule="auto"/>
              <w:rPr>
                <w:rFonts w:ascii="GOST type B" w:hAnsi="GOST type B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B5E646A" wp14:editId="286B5C58">
                  <wp:extent cx="2447695" cy="3919617"/>
                  <wp:effectExtent l="0" t="0" r="0" b="508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977" cy="3936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5035A1" w14:textId="77777777" w:rsidR="002404B4" w:rsidRDefault="002404B4" w:rsidP="008256B6">
      <w:pPr>
        <w:spacing w:after="0"/>
        <w:rPr>
          <w:rFonts w:ascii="Times New Roman" w:eastAsia="Calibri" w:hAnsi="Times New Roman"/>
          <w:b/>
          <w:bCs/>
          <w:color w:val="000000"/>
          <w:sz w:val="28"/>
          <w:szCs w:val="28"/>
          <w:lang w:eastAsia="en-US"/>
        </w:rPr>
      </w:pPr>
    </w:p>
    <w:p w14:paraId="10C97772" w14:textId="7677C68A" w:rsidR="00153CEE" w:rsidRPr="00A5676C" w:rsidRDefault="00DA04B4" w:rsidP="002404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="Calibri" w:hAnsi="Times New Roman"/>
          <w:color w:val="000000"/>
          <w:sz w:val="28"/>
          <w:szCs w:val="28"/>
          <w:lang w:eastAsia="en-US"/>
        </w:rPr>
        <w:t>Ввод</w:t>
      </w:r>
      <w:r w:rsidRPr="00A5676C">
        <w:rPr>
          <w:rFonts w:ascii="Times New Roman" w:eastAsia="Calibri" w:hAnsi="Times New Roman"/>
          <w:color w:val="000000"/>
          <w:sz w:val="28"/>
          <w:szCs w:val="28"/>
          <w:lang w:val="en-US" w:eastAsia="en-US"/>
        </w:rPr>
        <w:t xml:space="preserve">: </w:t>
      </w:r>
      <w:r>
        <w:rPr>
          <w:rFonts w:ascii="Times New Roman" w:eastAsia="Calibri" w:hAnsi="Times New Roman"/>
          <w:color w:val="000000"/>
          <w:sz w:val="28"/>
          <w:szCs w:val="28"/>
          <w:lang w:val="en-US" w:eastAsia="en-US"/>
        </w:rPr>
        <w:t>a</w:t>
      </w:r>
      <w:r w:rsidRPr="00A5676C">
        <w:rPr>
          <w:rFonts w:ascii="Times New Roman" w:eastAsia="Calibri" w:hAnsi="Times New Roman"/>
          <w:color w:val="000000"/>
          <w:sz w:val="28"/>
          <w:szCs w:val="28"/>
          <w:lang w:val="en-US" w:eastAsia="en-US"/>
        </w:rPr>
        <w:t xml:space="preserve"> = </w:t>
      </w:r>
      <w:r w:rsidR="00A5676C">
        <w:rPr>
          <w:rFonts w:ascii="Times New Roman" w:eastAsia="Calibri" w:hAnsi="Times New Roman"/>
          <w:color w:val="000000"/>
          <w:sz w:val="28"/>
          <w:szCs w:val="28"/>
          <w:lang w:val="en-US" w:eastAsia="en-US"/>
        </w:rPr>
        <w:t>3</w:t>
      </w:r>
      <w:r w:rsidRPr="00A5676C">
        <w:rPr>
          <w:rFonts w:ascii="Times New Roman" w:eastAsia="Calibri" w:hAnsi="Times New Roman"/>
          <w:color w:val="000000"/>
          <w:sz w:val="28"/>
          <w:szCs w:val="28"/>
          <w:lang w:val="en-US" w:eastAsia="en-US"/>
        </w:rPr>
        <w:t xml:space="preserve">; </w:t>
      </w:r>
      <w:r>
        <w:rPr>
          <w:rFonts w:ascii="Times New Roman" w:eastAsia="Calibri" w:hAnsi="Times New Roman"/>
          <w:color w:val="000000"/>
          <w:sz w:val="28"/>
          <w:szCs w:val="28"/>
          <w:lang w:val="en-US" w:eastAsia="en-US"/>
        </w:rPr>
        <w:t>b</w:t>
      </w:r>
      <w:r w:rsidRPr="00A5676C">
        <w:rPr>
          <w:rFonts w:ascii="Times New Roman" w:eastAsia="Calibri" w:hAnsi="Times New Roman"/>
          <w:color w:val="000000"/>
          <w:sz w:val="28"/>
          <w:szCs w:val="28"/>
          <w:lang w:val="en-US" w:eastAsia="en-US"/>
        </w:rPr>
        <w:t xml:space="preserve"> = </w:t>
      </w:r>
      <w:r w:rsidR="00A5676C">
        <w:rPr>
          <w:rFonts w:ascii="Times New Roman" w:eastAsia="Calibri" w:hAnsi="Times New Roman"/>
          <w:color w:val="000000"/>
          <w:sz w:val="28"/>
          <w:szCs w:val="28"/>
          <w:lang w:val="en-US" w:eastAsia="en-US"/>
        </w:rPr>
        <w:t>9</w:t>
      </w:r>
      <w:r w:rsidR="00991581" w:rsidRPr="00A5676C">
        <w:rPr>
          <w:rFonts w:ascii="Times New Roman" w:eastAsia="Calibri" w:hAnsi="Times New Roman"/>
          <w:color w:val="000000"/>
          <w:sz w:val="28"/>
          <w:szCs w:val="28"/>
          <w:lang w:val="en-US" w:eastAsia="en-US"/>
        </w:rPr>
        <w:t>;</w:t>
      </w:r>
      <w:r w:rsidR="00A5676C">
        <w:rPr>
          <w:rFonts w:ascii="Times New Roman" w:eastAsia="Calibri" w:hAnsi="Times New Roman"/>
          <w:color w:val="000000"/>
          <w:sz w:val="28"/>
          <w:szCs w:val="28"/>
          <w:lang w:val="en-US" w:eastAsia="en-US"/>
        </w:rPr>
        <w:t xml:space="preserve"> c = 2</w:t>
      </w:r>
    </w:p>
    <w:p w14:paraId="2227AE3C" w14:textId="349AC04A" w:rsidR="00DA04B4" w:rsidRPr="00DA04B4" w:rsidRDefault="00DA04B4" w:rsidP="00A567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/>
          <w:sz w:val="28"/>
          <w:szCs w:val="28"/>
          <w:lang w:eastAsia="en-US"/>
        </w:rPr>
        <w:t>Вывод</w:t>
      </w:r>
      <w:r w:rsidRPr="00DA04B4">
        <w:rPr>
          <w:rFonts w:ascii="Times New Roman" w:eastAsia="Calibri" w:hAnsi="Times New Roman"/>
          <w:color w:val="000000"/>
          <w:sz w:val="28"/>
          <w:szCs w:val="28"/>
          <w:lang w:eastAsia="en-US"/>
        </w:rPr>
        <w:t>:</w:t>
      </w:r>
      <w:r w:rsidR="00A5676C" w:rsidRPr="00A5676C">
        <w:rPr>
          <w:rFonts w:ascii="Courier New" w:hAnsi="Courier New" w:cs="Courier New"/>
          <w:sz w:val="20"/>
          <w:szCs w:val="20"/>
          <w:lang w:val="en-BB"/>
        </w:rPr>
        <w:t xml:space="preserve"> </w:t>
      </w:r>
      <w:r w:rsidR="00A5676C">
        <w:rPr>
          <w:rFonts w:ascii="Courier New" w:hAnsi="Courier New" w:cs="Courier New"/>
          <w:sz w:val="20"/>
          <w:szCs w:val="20"/>
          <w:lang w:val="en-BB"/>
        </w:rPr>
        <w:t>Стреднее число это: 3</w:t>
      </w:r>
    </w:p>
    <w:p w14:paraId="1475169B" w14:textId="6AF10183" w:rsidR="00153CEE" w:rsidRDefault="00153CEE">
      <w:pPr>
        <w:spacing w:after="0" w:line="240" w:lineRule="auto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/>
          <w:sz w:val="28"/>
          <w:szCs w:val="28"/>
          <w:lang w:eastAsia="en-US"/>
        </w:rPr>
        <w:br w:type="page"/>
      </w:r>
    </w:p>
    <w:p w14:paraId="15B6A5F5" w14:textId="5AE33B7A" w:rsidR="00153CEE" w:rsidRPr="00DA04B4" w:rsidRDefault="00153CEE" w:rsidP="00153CEE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AD3CC4">
        <w:rPr>
          <w:rFonts w:ascii="Times New Roman" w:hAnsi="Times New Roman"/>
          <w:b/>
          <w:sz w:val="28"/>
          <w:szCs w:val="28"/>
          <w:u w:val="single"/>
        </w:rPr>
        <w:lastRenderedPageBreak/>
        <w:t>ЗАДАЧА №</w:t>
      </w:r>
      <w:r w:rsidR="00DA04B4" w:rsidRPr="00DA04B4">
        <w:rPr>
          <w:rFonts w:ascii="Times New Roman" w:hAnsi="Times New Roman"/>
          <w:b/>
          <w:sz w:val="28"/>
          <w:szCs w:val="28"/>
          <w:u w:val="single"/>
        </w:rPr>
        <w:t>2</w:t>
      </w:r>
    </w:p>
    <w:p w14:paraId="3AD3EA30" w14:textId="1B0964B3" w:rsidR="00153CEE" w:rsidRDefault="00153CEE" w:rsidP="002404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14:paraId="59DC2659" w14:textId="7F46ED4B" w:rsidR="00153CEE" w:rsidRDefault="00290D6B" w:rsidP="00153CEE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 номер месяца — целое число в диапазоне 1–12 (1 — январь, 2 — февраль и т. д.). Определить количество дней в этом месяце.</w:t>
      </w:r>
    </w:p>
    <w:p w14:paraId="5F0A60B6" w14:textId="77777777" w:rsidR="00290D6B" w:rsidRDefault="00290D6B" w:rsidP="00153C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69"/>
        <w:gridCol w:w="5226"/>
      </w:tblGrid>
      <w:tr w:rsidR="00861398" w14:paraId="6D88161C" w14:textId="77777777" w:rsidTr="00153CEE">
        <w:tc>
          <w:tcPr>
            <w:tcW w:w="5097" w:type="dxa"/>
          </w:tcPr>
          <w:p w14:paraId="587A39A7" w14:textId="77777777" w:rsidR="00290D6B" w:rsidRDefault="00290D6B" w:rsidP="00290D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Program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prog;</w:t>
            </w:r>
          </w:p>
          <w:p w14:paraId="64028F49" w14:textId="77777777" w:rsidR="00290D6B" w:rsidRDefault="00290D6B" w:rsidP="00290D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mouthNumber 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BB"/>
              </w:rPr>
              <w:t>integer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;</w:t>
            </w:r>
          </w:p>
          <w:p w14:paraId="513FD8A2" w14:textId="77777777" w:rsidR="00290D6B" w:rsidRDefault="00290D6B" w:rsidP="00290D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message 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BB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;</w:t>
            </w:r>
          </w:p>
          <w:p w14:paraId="19669506" w14:textId="77777777" w:rsidR="00290D6B" w:rsidRDefault="00290D6B" w:rsidP="00290D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>Begin</w:t>
            </w:r>
          </w:p>
          <w:p w14:paraId="0F6FB650" w14:textId="77777777" w:rsidR="00290D6B" w:rsidRDefault="00290D6B" w:rsidP="00290D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Writeln(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BB"/>
              </w:rPr>
              <w:t>'Введите число месяца'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);</w:t>
            </w:r>
          </w:p>
          <w:p w14:paraId="4BB1D834" w14:textId="77777777" w:rsidR="00290D6B" w:rsidRDefault="00290D6B" w:rsidP="00290D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  Readln(mouthNumber);</w:t>
            </w:r>
          </w:p>
          <w:p w14:paraId="00C02520" w14:textId="77777777" w:rsidR="00290D6B" w:rsidRDefault="00290D6B" w:rsidP="00290D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  </w:t>
            </w:r>
          </w:p>
          <w:p w14:paraId="665CF51E" w14:textId="77777777" w:rsidR="00290D6B" w:rsidRDefault="00290D6B" w:rsidP="00290D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((mouthNumber &lt;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BB"/>
              </w:rPr>
              <w:t>13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AND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(mouthNumber &gt;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BB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))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>then</w:t>
            </w:r>
          </w:p>
          <w:p w14:paraId="17347E75" w14:textId="77777777" w:rsidR="00290D6B" w:rsidRDefault="00290D6B" w:rsidP="00290D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    begin</w:t>
            </w:r>
          </w:p>
          <w:p w14:paraId="53E4056D" w14:textId="77777777" w:rsidR="00290D6B" w:rsidRDefault="00290D6B" w:rsidP="00290D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      case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mouthNumber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of </w:t>
            </w:r>
          </w:p>
          <w:p w14:paraId="6DB105E7" w14:textId="77777777" w:rsidR="00290D6B" w:rsidRDefault="00290D6B" w:rsidP="00290D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     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BB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,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BB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,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BB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,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BB"/>
              </w:rPr>
              <w:t>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,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BB"/>
              </w:rPr>
              <w:t>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,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BB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,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BB"/>
              </w:rPr>
              <w:t xml:space="preserve">12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: message:=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BB"/>
              </w:rPr>
              <w:t>'В месяце 31 день.'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; </w:t>
            </w:r>
          </w:p>
          <w:p w14:paraId="3B3C70EB" w14:textId="77777777" w:rsidR="00290D6B" w:rsidRDefault="00290D6B" w:rsidP="00290D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     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BB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,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BB"/>
              </w:rPr>
              <w:t>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,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BB"/>
              </w:rPr>
              <w:t>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,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BB"/>
              </w:rPr>
              <w:t xml:space="preserve">11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: message:=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BB"/>
              </w:rPr>
              <w:t>'В месяце 30 дней.'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; </w:t>
            </w:r>
          </w:p>
          <w:p w14:paraId="18C4C6E8" w14:textId="77777777" w:rsidR="00290D6B" w:rsidRDefault="00290D6B" w:rsidP="00290D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     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BB"/>
              </w:rPr>
              <w:t xml:space="preserve">2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: message:=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BB"/>
              </w:rPr>
              <w:t>'В месяце 28 дней.'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; </w:t>
            </w:r>
          </w:p>
          <w:p w14:paraId="500F7C76" w14:textId="77777777" w:rsidR="00290D6B" w:rsidRDefault="00290D6B" w:rsidP="00290D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;</w:t>
            </w:r>
          </w:p>
          <w:p w14:paraId="7D268DF6" w14:textId="77777777" w:rsidR="00290D6B" w:rsidRDefault="00290D6B" w:rsidP="00290D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 xml:space="preserve">end else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message:=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BB"/>
              </w:rPr>
              <w:t>'Вы ввели несуществующий месяц!'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;</w:t>
            </w:r>
          </w:p>
          <w:p w14:paraId="4B210111" w14:textId="77777777" w:rsidR="00290D6B" w:rsidRDefault="00290D6B" w:rsidP="00290D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  </w:t>
            </w:r>
          </w:p>
          <w:p w14:paraId="4C32B5D4" w14:textId="77777777" w:rsidR="00290D6B" w:rsidRDefault="00290D6B" w:rsidP="00290D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 xml:space="preserve">  Writeln(message);</w:t>
            </w:r>
          </w:p>
          <w:p w14:paraId="5F4B8E9D" w14:textId="507658E3" w:rsidR="00153CEE" w:rsidRDefault="00290D6B" w:rsidP="00290D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BB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BB"/>
              </w:rPr>
              <w:t>.</w:t>
            </w:r>
          </w:p>
        </w:tc>
        <w:tc>
          <w:tcPr>
            <w:tcW w:w="5098" w:type="dxa"/>
          </w:tcPr>
          <w:p w14:paraId="70AB0FBF" w14:textId="20CE6982" w:rsidR="00153CEE" w:rsidRDefault="00861398" w:rsidP="00153C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noProof/>
                <w:color w:val="000000"/>
                <w:sz w:val="28"/>
                <w:szCs w:val="28"/>
                <w:lang w:eastAsia="en-US"/>
              </w:rPr>
              <w:drawing>
                <wp:inline distT="0" distB="0" distL="0" distR="0" wp14:anchorId="1032E157" wp14:editId="4364F80E">
                  <wp:extent cx="3174353" cy="2603704"/>
                  <wp:effectExtent l="0" t="0" r="762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5310" cy="2620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A19A9B" w14:textId="77777777" w:rsidR="00153CEE" w:rsidRDefault="00153CEE" w:rsidP="00153C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14:paraId="48D7D60D" w14:textId="5EFC0A23" w:rsidR="00153CEE" w:rsidRPr="00991581" w:rsidRDefault="00153CEE" w:rsidP="00153C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/>
          <w:sz w:val="28"/>
          <w:szCs w:val="28"/>
          <w:lang w:eastAsia="en-US"/>
        </w:rPr>
        <w:t>Ввод</w:t>
      </w:r>
      <w:r w:rsidRPr="00991581">
        <w:rPr>
          <w:rFonts w:ascii="Times New Roman" w:eastAsia="Calibri" w:hAnsi="Times New Roman"/>
          <w:color w:val="000000"/>
          <w:sz w:val="28"/>
          <w:szCs w:val="28"/>
          <w:lang w:eastAsia="en-US"/>
        </w:rPr>
        <w:t>:</w:t>
      </w:r>
      <w:r w:rsidR="00991581" w:rsidRPr="00991581">
        <w:rPr>
          <w:rFonts w:ascii="Times New Roman" w:eastAsia="Calibri" w:hAnsi="Times New Roman"/>
          <w:color w:val="000000"/>
          <w:sz w:val="28"/>
          <w:szCs w:val="28"/>
          <w:lang w:eastAsia="en-US"/>
        </w:rPr>
        <w:t xml:space="preserve"> </w:t>
      </w:r>
      <w:r w:rsidR="00861398">
        <w:rPr>
          <w:rFonts w:ascii="Courier New" w:hAnsi="Courier New" w:cs="Courier New"/>
          <w:color w:val="000000"/>
          <w:sz w:val="20"/>
          <w:szCs w:val="20"/>
          <w:lang w:val="en-BB"/>
        </w:rPr>
        <w:t>mouthNumber</w:t>
      </w:r>
      <w:r w:rsidR="00861398" w:rsidRPr="00861398">
        <w:rPr>
          <w:rFonts w:ascii="Courier New" w:hAnsi="Courier New" w:cs="Courier New"/>
          <w:color w:val="000000"/>
          <w:sz w:val="20"/>
          <w:szCs w:val="20"/>
        </w:rPr>
        <w:t xml:space="preserve"> = 9</w:t>
      </w:r>
      <w:r w:rsidR="00991581" w:rsidRPr="00E32350">
        <w:rPr>
          <w:rFonts w:ascii="Times New Roman" w:eastAsia="Calibri" w:hAnsi="Times New Roman"/>
          <w:color w:val="000000"/>
          <w:sz w:val="28"/>
          <w:szCs w:val="28"/>
          <w:lang w:eastAsia="en-US"/>
        </w:rPr>
        <w:t>;</w:t>
      </w:r>
    </w:p>
    <w:p w14:paraId="347C4C94" w14:textId="08E206B3" w:rsidR="00153CEE" w:rsidRPr="00991581" w:rsidRDefault="00153CEE" w:rsidP="008613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/>
          <w:sz w:val="28"/>
          <w:szCs w:val="28"/>
          <w:lang w:eastAsia="en-US"/>
        </w:rPr>
        <w:t>Вывод</w:t>
      </w:r>
      <w:r w:rsidRPr="00991581">
        <w:rPr>
          <w:rFonts w:ascii="Times New Roman" w:eastAsia="Calibri" w:hAnsi="Times New Roman"/>
          <w:color w:val="000000"/>
          <w:sz w:val="28"/>
          <w:szCs w:val="28"/>
          <w:lang w:eastAsia="en-US"/>
        </w:rPr>
        <w:t>:</w:t>
      </w:r>
      <w:r w:rsidR="00861398" w:rsidRPr="00861398">
        <w:rPr>
          <w:rFonts w:ascii="Courier New" w:hAnsi="Courier New" w:cs="Courier New"/>
          <w:sz w:val="20"/>
          <w:szCs w:val="20"/>
        </w:rPr>
        <w:t xml:space="preserve"> </w:t>
      </w:r>
      <w:r w:rsidR="00861398">
        <w:rPr>
          <w:rFonts w:ascii="Courier New" w:hAnsi="Courier New" w:cs="Courier New"/>
          <w:sz w:val="20"/>
          <w:szCs w:val="20"/>
        </w:rPr>
        <w:t>В месяце 30 дней.</w:t>
      </w:r>
    </w:p>
    <w:p w14:paraId="5FB6EA21" w14:textId="77777777" w:rsidR="00AB79D0" w:rsidRDefault="00AB79D0" w:rsidP="00AB79D0">
      <w:pPr>
        <w:spacing w:after="0" w:line="240" w:lineRule="auto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14:paraId="5D2AA3EB" w14:textId="77777777" w:rsidR="00AB79D0" w:rsidRDefault="00AB79D0" w:rsidP="00AB79D0">
      <w:pPr>
        <w:spacing w:after="0" w:line="240" w:lineRule="auto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14:paraId="3E8339EB" w14:textId="63CAE419" w:rsidR="00923FE7" w:rsidRPr="00AB79D0" w:rsidRDefault="002404B4" w:rsidP="00AB79D0">
      <w:pPr>
        <w:spacing w:after="0" w:line="240" w:lineRule="auto"/>
        <w:rPr>
          <w:rFonts w:ascii="Times New Roman" w:eastAsia="Calibri" w:hAnsi="Times New Roman"/>
          <w:color w:val="000000"/>
          <w:sz w:val="28"/>
          <w:szCs w:val="28"/>
          <w:lang w:val="en-US" w:eastAsia="en-US"/>
        </w:rPr>
      </w:pPr>
      <w:r w:rsidRPr="002404B4">
        <w:rPr>
          <w:rFonts w:ascii="Times New Roman" w:eastAsia="Calibri" w:hAnsi="Times New Roman"/>
          <w:b/>
          <w:color w:val="000000"/>
          <w:sz w:val="28"/>
          <w:szCs w:val="28"/>
          <w:lang w:eastAsia="en-US"/>
        </w:rPr>
        <w:t>Вывод:</w:t>
      </w:r>
      <w:r w:rsidRPr="002404B4">
        <w:rPr>
          <w:rFonts w:ascii="Times New Roman" w:eastAsia="Calibri" w:hAnsi="Times New Roman"/>
          <w:color w:val="000000"/>
          <w:sz w:val="28"/>
          <w:szCs w:val="28"/>
          <w:lang w:eastAsia="en-US"/>
        </w:rPr>
        <w:t xml:space="preserve"> </w:t>
      </w:r>
      <w:r w:rsidR="00F5492E">
        <w:rPr>
          <w:rFonts w:ascii="Times New Roman" w:eastAsia="Calibri" w:hAnsi="Times New Roman"/>
          <w:color w:val="000000"/>
          <w:sz w:val="28"/>
          <w:szCs w:val="28"/>
          <w:lang w:eastAsia="en-US"/>
        </w:rPr>
        <w:t xml:space="preserve">Я изучил как использовать условные операторы в языке </w:t>
      </w:r>
      <w:r w:rsidR="00F5492E">
        <w:rPr>
          <w:rFonts w:ascii="Times New Roman" w:eastAsia="Calibri" w:hAnsi="Times New Roman"/>
          <w:color w:val="000000"/>
          <w:sz w:val="28"/>
          <w:szCs w:val="28"/>
          <w:lang w:val="en-US" w:eastAsia="en-US"/>
        </w:rPr>
        <w:t>Pascal</w:t>
      </w:r>
      <w:r w:rsidR="00F5492E">
        <w:rPr>
          <w:rFonts w:ascii="Times New Roman" w:eastAsia="Calibri" w:hAnsi="Times New Roman"/>
          <w:color w:val="000000"/>
          <w:sz w:val="28"/>
          <w:szCs w:val="28"/>
          <w:lang w:eastAsia="en-US"/>
        </w:rPr>
        <w:t>.</w:t>
      </w:r>
      <w:r w:rsidR="00AB79D0">
        <w:rPr>
          <w:rFonts w:ascii="Times New Roman" w:eastAsia="Calibri" w:hAnsi="Times New Roman"/>
          <w:color w:val="000000"/>
          <w:sz w:val="28"/>
          <w:szCs w:val="28"/>
          <w:lang w:eastAsia="en-US"/>
        </w:rPr>
        <w:t xml:space="preserve"> Было интересно))))</w:t>
      </w:r>
      <w:r w:rsidR="00AB79D0">
        <w:rPr>
          <w:rFonts w:ascii="Times New Roman" w:eastAsia="Calibri" w:hAnsi="Times New Roman"/>
          <w:color w:val="000000"/>
          <w:sz w:val="28"/>
          <w:szCs w:val="28"/>
          <w:lang w:val="en-US" w:eastAsia="en-US"/>
        </w:rPr>
        <w:t>;</w:t>
      </w:r>
    </w:p>
    <w:sectPr w:rsidR="00923FE7" w:rsidRPr="00AB79D0" w:rsidSect="00AD3CC4">
      <w:pgSz w:w="11906" w:h="16838"/>
      <w:pgMar w:top="567" w:right="85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B">
    <w:altName w:val="Segoe Script"/>
    <w:charset w:val="CC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2E"/>
    <w:rsid w:val="00122772"/>
    <w:rsid w:val="00127018"/>
    <w:rsid w:val="00153CEE"/>
    <w:rsid w:val="001669A1"/>
    <w:rsid w:val="001F32B4"/>
    <w:rsid w:val="001F3923"/>
    <w:rsid w:val="00216E51"/>
    <w:rsid w:val="0023068D"/>
    <w:rsid w:val="002404B4"/>
    <w:rsid w:val="00290D6B"/>
    <w:rsid w:val="002C146B"/>
    <w:rsid w:val="00563F3D"/>
    <w:rsid w:val="00607A81"/>
    <w:rsid w:val="006334E4"/>
    <w:rsid w:val="00697E60"/>
    <w:rsid w:val="006D61C5"/>
    <w:rsid w:val="007418AF"/>
    <w:rsid w:val="00746D25"/>
    <w:rsid w:val="007B1EF8"/>
    <w:rsid w:val="007C2C09"/>
    <w:rsid w:val="007F3166"/>
    <w:rsid w:val="00814305"/>
    <w:rsid w:val="008256B6"/>
    <w:rsid w:val="00861398"/>
    <w:rsid w:val="00923FE7"/>
    <w:rsid w:val="00936C1C"/>
    <w:rsid w:val="00991581"/>
    <w:rsid w:val="009E693F"/>
    <w:rsid w:val="00A22F2A"/>
    <w:rsid w:val="00A5676C"/>
    <w:rsid w:val="00AB79D0"/>
    <w:rsid w:val="00AD3CC4"/>
    <w:rsid w:val="00AE62F8"/>
    <w:rsid w:val="00BA24C3"/>
    <w:rsid w:val="00D04548"/>
    <w:rsid w:val="00D31612"/>
    <w:rsid w:val="00DA04B4"/>
    <w:rsid w:val="00DE0A89"/>
    <w:rsid w:val="00E16594"/>
    <w:rsid w:val="00E32350"/>
    <w:rsid w:val="00E3783C"/>
    <w:rsid w:val="00E56854"/>
    <w:rsid w:val="00E80909"/>
    <w:rsid w:val="00E876BC"/>
    <w:rsid w:val="00EA7C87"/>
    <w:rsid w:val="00EF4750"/>
    <w:rsid w:val="00F04141"/>
    <w:rsid w:val="00F5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C28C"/>
  <w15:docId w15:val="{A8C92DE8-43CF-4AD1-B553-F9553FE4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7418AF"/>
    <w:pPr>
      <w:autoSpaceDE w:val="0"/>
      <w:autoSpaceDN w:val="0"/>
      <w:adjustRightInd w:val="0"/>
      <w:spacing w:line="360" w:lineRule="auto"/>
    </w:pPr>
    <w:rPr>
      <w:rFonts w:ascii="Times New Roman" w:eastAsia="Calibri" w:hAnsi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923F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4">
    <w:name w:val="Table Grid"/>
    <w:basedOn w:val="a1"/>
    <w:uiPriority w:val="59"/>
    <w:rsid w:val="00AD3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D3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AD3C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4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tNull19A\Downloads\Titulnik_otcheta_pz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Titulnik_otcheta_pz.dotx</Template>
  <TotalTime>539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LetNull19A</dc:creator>
  <cp:lastModifiedBy>LetNull19A</cp:lastModifiedBy>
  <cp:revision>12</cp:revision>
  <dcterms:created xsi:type="dcterms:W3CDTF">2021-09-24T01:16:00Z</dcterms:created>
  <dcterms:modified xsi:type="dcterms:W3CDTF">2021-09-29T22:41:00Z</dcterms:modified>
</cp:coreProperties>
</file>