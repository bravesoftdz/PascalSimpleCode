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421" w:type="dxa"/>
        <w:tblLayout w:type="fixed"/>
        <w:tblLook w:val="01E0" w:firstRow="1" w:lastRow="1" w:firstColumn="1" w:lastColumn="1" w:noHBand="0" w:noVBand="0"/>
      </w:tblPr>
      <w:tblGrid>
        <w:gridCol w:w="10421"/>
      </w:tblGrid>
      <w:tr w:rsidR="00607A81" w:rsidRPr="00DD0ADA" w14:paraId="400DE5A0" w14:textId="77777777" w:rsidTr="00147629">
        <w:tc>
          <w:tcPr>
            <w:tcW w:w="10421" w:type="dxa"/>
            <w:tcFitText/>
            <w:vAlign w:val="center"/>
          </w:tcPr>
          <w:p w14:paraId="2E2D9C39" w14:textId="77777777" w:rsidR="00607A81" w:rsidRPr="00DD0ADA" w:rsidRDefault="00607A81" w:rsidP="0014762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2B47F0">
              <w:rPr>
                <w:rFonts w:ascii="Times New Roman" w:hAnsi="Times New Roman"/>
                <w:spacing w:val="25"/>
              </w:rPr>
              <w:t>МИНИСТЕРСТВО НАУКИ И ВЫСШЕГО ОБРАЗОВАНИЯ РОССИЙСКОЙ ФЕДЕРАЦИ</w:t>
            </w:r>
            <w:r w:rsidRPr="002B47F0">
              <w:rPr>
                <w:rFonts w:ascii="Times New Roman" w:hAnsi="Times New Roman"/>
                <w:spacing w:val="32"/>
              </w:rPr>
              <w:t>И</w:t>
            </w:r>
          </w:p>
          <w:p w14:paraId="26CF12B9" w14:textId="77777777" w:rsidR="00607A81" w:rsidRPr="00DD0ADA" w:rsidRDefault="00607A81" w:rsidP="0014762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aps/>
                <w:sz w:val="16"/>
                <w:szCs w:val="16"/>
              </w:rPr>
            </w:pPr>
            <w:r w:rsidRPr="00F5492E">
              <w:rPr>
                <w:rFonts w:ascii="Times New Roman" w:hAnsi="Times New Roman"/>
                <w:caps/>
                <w:spacing w:val="23"/>
                <w:sz w:val="15"/>
                <w:szCs w:val="15"/>
              </w:rPr>
              <w:t>федеральное государственное АВТОНОМНОЕ образовательное учреждение высшего образовани</w:t>
            </w:r>
            <w:r w:rsidRPr="00F5492E">
              <w:rPr>
                <w:rFonts w:ascii="Times New Roman" w:hAnsi="Times New Roman"/>
                <w:caps/>
                <w:spacing w:val="37"/>
                <w:sz w:val="15"/>
                <w:szCs w:val="15"/>
              </w:rPr>
              <w:t>я</w:t>
            </w:r>
          </w:p>
          <w:p w14:paraId="710DF8C7" w14:textId="77777777" w:rsidR="00607A81" w:rsidRPr="00DD0ADA" w:rsidRDefault="00607A81" w:rsidP="0014762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spacing w:val="20"/>
                <w:sz w:val="24"/>
                <w:szCs w:val="24"/>
              </w:rPr>
            </w:pPr>
            <w:r w:rsidRPr="00F5492E">
              <w:rPr>
                <w:rFonts w:ascii="Times New Roman" w:hAnsi="Times New Roman"/>
                <w:spacing w:val="56"/>
                <w:sz w:val="24"/>
                <w:szCs w:val="24"/>
              </w:rPr>
              <w:t>«Национальный исследовательский ядерный университет «МИФИ</w:t>
            </w:r>
            <w:r w:rsidRPr="00F5492E">
              <w:rPr>
                <w:rFonts w:ascii="Times New Roman" w:hAnsi="Times New Roman"/>
                <w:spacing w:val="9"/>
                <w:sz w:val="24"/>
                <w:szCs w:val="24"/>
              </w:rPr>
              <w:t>»</w:t>
            </w:r>
          </w:p>
        </w:tc>
      </w:tr>
      <w:tr w:rsidR="00607A81" w:rsidRPr="00DD0ADA" w14:paraId="54318A8B" w14:textId="77777777" w:rsidTr="00147629">
        <w:tc>
          <w:tcPr>
            <w:tcW w:w="10421" w:type="dxa"/>
          </w:tcPr>
          <w:p w14:paraId="702F045D" w14:textId="77777777" w:rsidR="00607A81" w:rsidRPr="00DD0ADA" w:rsidRDefault="00607A81" w:rsidP="0014762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Book Antiqua" w:hAnsi="Book Antiqua"/>
                <w:b/>
                <w:sz w:val="28"/>
                <w:szCs w:val="28"/>
              </w:rPr>
            </w:pPr>
            <w:proofErr w:type="spellStart"/>
            <w:r w:rsidRPr="00DD0ADA">
              <w:rPr>
                <w:rFonts w:ascii="Book Antiqua" w:hAnsi="Book Antiqua"/>
                <w:b/>
                <w:sz w:val="28"/>
                <w:szCs w:val="28"/>
              </w:rPr>
              <w:t>Димитровградский</w:t>
            </w:r>
            <w:proofErr w:type="spellEnd"/>
            <w:r w:rsidRPr="00DD0ADA">
              <w:rPr>
                <w:rFonts w:ascii="Book Antiqua" w:hAnsi="Book Antiqua"/>
                <w:b/>
                <w:sz w:val="28"/>
                <w:szCs w:val="28"/>
              </w:rPr>
              <w:t xml:space="preserve"> инженерно-технологический институт – </w:t>
            </w:r>
          </w:p>
          <w:p w14:paraId="56C74A70" w14:textId="77777777" w:rsidR="00607A81" w:rsidRPr="00DD0ADA" w:rsidRDefault="00607A81" w:rsidP="0014762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Book Antiqua" w:hAnsi="Book Antiqua"/>
                <w:sz w:val="20"/>
                <w:szCs w:val="20"/>
              </w:rPr>
            </w:pPr>
            <w:r w:rsidRPr="00DD0ADA">
              <w:rPr>
                <w:rFonts w:ascii="Book Antiqua" w:hAnsi="Book Antiqua"/>
                <w:sz w:val="20"/>
                <w:szCs w:val="20"/>
              </w:rPr>
              <w:t>филиал федерального государственного автономного образовательного учреждения высшего образования «Национальный исследовательский ядерный университет «МИФИ»</w:t>
            </w:r>
          </w:p>
          <w:p w14:paraId="367F7ED5" w14:textId="77777777" w:rsidR="00607A81" w:rsidRPr="00DD0ADA" w:rsidRDefault="00607A81" w:rsidP="00147629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DD0ADA">
              <w:rPr>
                <w:rFonts w:ascii="Book Antiqua" w:hAnsi="Book Antiqua"/>
                <w:b/>
                <w:sz w:val="26"/>
                <w:szCs w:val="26"/>
              </w:rPr>
              <w:t>(ДИТИ НИЯУ МИФИ)</w:t>
            </w:r>
          </w:p>
        </w:tc>
      </w:tr>
    </w:tbl>
    <w:p w14:paraId="0B9CD62F" w14:textId="77777777" w:rsidR="007418AF" w:rsidRDefault="007418AF" w:rsidP="007418AF">
      <w:pPr>
        <w:shd w:val="clear" w:color="auto" w:fill="FFFFFF"/>
        <w:spacing w:after="0" w:line="360" w:lineRule="auto"/>
        <w:jc w:val="center"/>
        <w:outlineLvl w:val="0"/>
        <w:rPr>
          <w:rFonts w:ascii="Times New Roman" w:hAnsi="Times New Roman"/>
          <w:b/>
          <w:color w:val="000000"/>
          <w:kern w:val="36"/>
          <w:szCs w:val="28"/>
        </w:rPr>
      </w:pPr>
    </w:p>
    <w:p w14:paraId="1AD17AD4" w14:textId="77777777" w:rsidR="007418AF" w:rsidRDefault="007418AF" w:rsidP="007418AF">
      <w:pPr>
        <w:shd w:val="clear" w:color="auto" w:fill="FFFFFF"/>
        <w:spacing w:after="0" w:line="360" w:lineRule="auto"/>
        <w:jc w:val="center"/>
        <w:outlineLvl w:val="0"/>
        <w:rPr>
          <w:rFonts w:ascii="Times New Roman" w:hAnsi="Times New Roman"/>
          <w:b/>
          <w:color w:val="000000"/>
          <w:kern w:val="36"/>
          <w:szCs w:val="28"/>
        </w:rPr>
      </w:pPr>
    </w:p>
    <w:p w14:paraId="7161E1DE" w14:textId="77777777" w:rsidR="007418AF" w:rsidRDefault="007418AF" w:rsidP="002404B4">
      <w:p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/>
          <w:color w:val="000000"/>
          <w:kern w:val="36"/>
          <w:sz w:val="28"/>
          <w:szCs w:val="28"/>
          <w:u w:val="single"/>
        </w:rPr>
      </w:pPr>
      <w:bookmarkStart w:id="0" w:name="_Toc421907826"/>
      <w:bookmarkStart w:id="1" w:name="_Toc421964450"/>
      <w:proofErr w:type="gramStart"/>
      <w:r>
        <w:rPr>
          <w:rFonts w:ascii="Times New Roman" w:hAnsi="Times New Roman"/>
          <w:b/>
          <w:color w:val="000000"/>
          <w:kern w:val="36"/>
          <w:sz w:val="28"/>
          <w:szCs w:val="28"/>
        </w:rPr>
        <w:t xml:space="preserve">Специальность  </w:t>
      </w:r>
      <w:r>
        <w:rPr>
          <w:rFonts w:ascii="Times New Roman" w:hAnsi="Times New Roman"/>
          <w:color w:val="000000"/>
          <w:kern w:val="36"/>
          <w:sz w:val="28"/>
          <w:szCs w:val="28"/>
          <w:u w:val="single"/>
        </w:rPr>
        <w:t>09.02.07</w:t>
      </w:r>
      <w:proofErr w:type="gramEnd"/>
      <w:r>
        <w:rPr>
          <w:rFonts w:ascii="Times New Roman" w:hAnsi="Times New Roman"/>
          <w:color w:val="000000"/>
          <w:kern w:val="36"/>
          <w:sz w:val="28"/>
          <w:szCs w:val="28"/>
          <w:u w:val="single"/>
        </w:rPr>
        <w:t xml:space="preserve"> </w:t>
      </w:r>
      <w:bookmarkEnd w:id="0"/>
      <w:bookmarkEnd w:id="1"/>
      <w:r>
        <w:rPr>
          <w:rFonts w:ascii="Times New Roman" w:hAnsi="Times New Roman"/>
          <w:color w:val="000000"/>
          <w:kern w:val="36"/>
          <w:sz w:val="28"/>
          <w:szCs w:val="28"/>
          <w:u w:val="single"/>
        </w:rPr>
        <w:t>Информационные системы и программирование</w:t>
      </w:r>
    </w:p>
    <w:p w14:paraId="5322ED18" w14:textId="77777777" w:rsidR="00E80909" w:rsidRDefault="00E80909" w:rsidP="002404B4">
      <w:pPr>
        <w:pStyle w:val="Default"/>
        <w:spacing w:line="240" w:lineRule="auto"/>
        <w:jc w:val="center"/>
        <w:rPr>
          <w:rFonts w:eastAsia="Times New Roman"/>
          <w:b/>
          <w:kern w:val="36"/>
          <w:sz w:val="28"/>
          <w:szCs w:val="28"/>
        </w:rPr>
      </w:pPr>
    </w:p>
    <w:p w14:paraId="7DEE9DD6" w14:textId="77777777" w:rsidR="007418AF" w:rsidRPr="007418AF" w:rsidRDefault="002404B4" w:rsidP="002404B4">
      <w:pPr>
        <w:pStyle w:val="Default"/>
        <w:spacing w:line="240" w:lineRule="auto"/>
        <w:jc w:val="center"/>
        <w:rPr>
          <w:sz w:val="28"/>
          <w:szCs w:val="28"/>
          <w:u w:val="single"/>
        </w:rPr>
      </w:pPr>
      <w:r w:rsidRPr="002404B4">
        <w:rPr>
          <w:rFonts w:eastAsia="Times New Roman"/>
          <w:b/>
          <w:kern w:val="36"/>
          <w:sz w:val="28"/>
          <w:szCs w:val="28"/>
        </w:rPr>
        <w:t>Дисциплина</w:t>
      </w:r>
      <w:r>
        <w:rPr>
          <w:rFonts w:eastAsia="Times New Roman"/>
          <w:b/>
          <w:kern w:val="36"/>
          <w:sz w:val="28"/>
          <w:szCs w:val="28"/>
        </w:rPr>
        <w:t xml:space="preserve"> </w:t>
      </w:r>
      <w:r w:rsidR="00E80909" w:rsidRPr="00E80909">
        <w:rPr>
          <w:sz w:val="28"/>
          <w:szCs w:val="28"/>
          <w:u w:val="single"/>
        </w:rPr>
        <w:t xml:space="preserve">ОП.05 </w:t>
      </w:r>
      <w:r w:rsidR="007418AF">
        <w:rPr>
          <w:sz w:val="28"/>
          <w:szCs w:val="28"/>
          <w:u w:val="single"/>
        </w:rPr>
        <w:t>Основы алгоритмизации и программирования</w:t>
      </w:r>
    </w:p>
    <w:p w14:paraId="462A1F11" w14:textId="77777777" w:rsidR="007418AF" w:rsidRDefault="007418AF" w:rsidP="007418AF">
      <w:pPr>
        <w:pStyle w:val="Default"/>
        <w:jc w:val="center"/>
        <w:rPr>
          <w:sz w:val="20"/>
          <w:szCs w:val="20"/>
        </w:rPr>
      </w:pPr>
    </w:p>
    <w:p w14:paraId="58F6A09F" w14:textId="77777777" w:rsidR="00F04141" w:rsidRDefault="00F04141" w:rsidP="007418AF">
      <w:pPr>
        <w:pStyle w:val="Default"/>
        <w:jc w:val="center"/>
        <w:rPr>
          <w:sz w:val="20"/>
          <w:szCs w:val="20"/>
        </w:rPr>
      </w:pPr>
    </w:p>
    <w:p w14:paraId="087CDE9D" w14:textId="77777777" w:rsidR="00F04141" w:rsidRDefault="00F04141" w:rsidP="007418AF">
      <w:pPr>
        <w:pStyle w:val="Default"/>
        <w:jc w:val="center"/>
        <w:rPr>
          <w:sz w:val="20"/>
          <w:szCs w:val="20"/>
        </w:rPr>
      </w:pPr>
    </w:p>
    <w:p w14:paraId="3974E143" w14:textId="77777777" w:rsidR="00F04141" w:rsidRDefault="00F04141" w:rsidP="007418AF">
      <w:pPr>
        <w:pStyle w:val="Default"/>
        <w:jc w:val="center"/>
        <w:rPr>
          <w:sz w:val="20"/>
          <w:szCs w:val="20"/>
        </w:rPr>
      </w:pPr>
    </w:p>
    <w:p w14:paraId="53F291F8" w14:textId="77777777" w:rsidR="00F04141" w:rsidRDefault="00F04141" w:rsidP="007418AF">
      <w:pPr>
        <w:pStyle w:val="Default"/>
        <w:jc w:val="center"/>
        <w:rPr>
          <w:sz w:val="20"/>
          <w:szCs w:val="20"/>
        </w:rPr>
      </w:pPr>
    </w:p>
    <w:p w14:paraId="1BD6ADA3" w14:textId="77777777" w:rsidR="00F04141" w:rsidRDefault="00F04141" w:rsidP="007418AF">
      <w:pPr>
        <w:pStyle w:val="Default"/>
        <w:jc w:val="center"/>
        <w:rPr>
          <w:sz w:val="20"/>
          <w:szCs w:val="20"/>
        </w:rPr>
      </w:pPr>
    </w:p>
    <w:p w14:paraId="15D01830" w14:textId="77777777" w:rsidR="007418AF" w:rsidRDefault="007418AF" w:rsidP="007418AF">
      <w:pPr>
        <w:pStyle w:val="Default"/>
        <w:jc w:val="center"/>
        <w:rPr>
          <w:sz w:val="20"/>
          <w:szCs w:val="20"/>
        </w:rPr>
      </w:pPr>
    </w:p>
    <w:p w14:paraId="6B3CB856" w14:textId="77777777" w:rsidR="007418AF" w:rsidRDefault="007418AF" w:rsidP="007418AF">
      <w:pPr>
        <w:shd w:val="clear" w:color="auto" w:fill="FFFFFF"/>
        <w:spacing w:after="0" w:line="480" w:lineRule="atLeast"/>
        <w:jc w:val="center"/>
        <w:outlineLvl w:val="0"/>
        <w:rPr>
          <w:rFonts w:ascii="Times New Roman" w:hAnsi="Times New Roman"/>
          <w:b/>
          <w:caps/>
          <w:sz w:val="32"/>
          <w:szCs w:val="32"/>
        </w:rPr>
      </w:pPr>
      <w:r>
        <w:rPr>
          <w:rFonts w:ascii="Times New Roman" w:hAnsi="Times New Roman"/>
          <w:b/>
          <w:caps/>
          <w:sz w:val="32"/>
          <w:szCs w:val="32"/>
        </w:rPr>
        <w:t xml:space="preserve">Отчет </w:t>
      </w:r>
    </w:p>
    <w:p w14:paraId="13789F59" w14:textId="11D1C121" w:rsidR="007418AF" w:rsidRPr="00F5492E" w:rsidRDefault="00E56854" w:rsidP="007418AF">
      <w:pPr>
        <w:shd w:val="clear" w:color="auto" w:fill="FFFFFF"/>
        <w:spacing w:after="0" w:line="480" w:lineRule="atLeast"/>
        <w:jc w:val="center"/>
        <w:outlineLvl w:val="0"/>
        <w:rPr>
          <w:rFonts w:ascii="Times New Roman" w:hAnsi="Times New Roman"/>
          <w:b/>
          <w:caps/>
          <w:sz w:val="32"/>
          <w:szCs w:val="32"/>
          <w:u w:val="single"/>
        </w:rPr>
      </w:pPr>
      <w:r>
        <w:rPr>
          <w:rFonts w:ascii="Times New Roman" w:hAnsi="Times New Roman"/>
          <w:b/>
          <w:caps/>
          <w:sz w:val="32"/>
          <w:szCs w:val="32"/>
        </w:rPr>
        <w:t>П</w:t>
      </w:r>
      <w:r w:rsidR="007418AF">
        <w:rPr>
          <w:rFonts w:ascii="Times New Roman" w:hAnsi="Times New Roman"/>
          <w:b/>
          <w:caps/>
          <w:sz w:val="32"/>
          <w:szCs w:val="32"/>
        </w:rPr>
        <w:t xml:space="preserve">о практической работе № </w:t>
      </w:r>
      <w:r w:rsidR="00F5492E" w:rsidRPr="00F5492E">
        <w:rPr>
          <w:rFonts w:ascii="Times New Roman" w:hAnsi="Times New Roman"/>
          <w:b/>
          <w:caps/>
          <w:sz w:val="32"/>
          <w:szCs w:val="32"/>
        </w:rPr>
        <w:t>2</w:t>
      </w:r>
    </w:p>
    <w:p w14:paraId="1585E696" w14:textId="77777777" w:rsidR="007418AF" w:rsidRDefault="007418AF" w:rsidP="007418AF">
      <w:pPr>
        <w:shd w:val="clear" w:color="auto" w:fill="FFFFFF"/>
        <w:spacing w:after="0" w:line="480" w:lineRule="atLeast"/>
        <w:jc w:val="center"/>
        <w:outlineLvl w:val="0"/>
        <w:rPr>
          <w:rFonts w:ascii="Times New Roman" w:hAnsi="Times New Roman"/>
          <w:b/>
          <w:color w:val="000000"/>
          <w:kern w:val="36"/>
          <w:sz w:val="36"/>
          <w:szCs w:val="45"/>
        </w:rPr>
      </w:pPr>
      <w:proofErr w:type="gramStart"/>
      <w:r>
        <w:rPr>
          <w:rFonts w:ascii="Times New Roman" w:hAnsi="Times New Roman"/>
          <w:b/>
          <w:caps/>
          <w:sz w:val="32"/>
          <w:szCs w:val="32"/>
        </w:rPr>
        <w:t>Тема:</w:t>
      </w:r>
      <w:r>
        <w:rPr>
          <w:rFonts w:ascii="Times New Roman" w:hAnsi="Times New Roman"/>
          <w:b/>
          <w:caps/>
          <w:sz w:val="32"/>
          <w:szCs w:val="32"/>
        </w:rPr>
        <w:softHyphen/>
      </w:r>
      <w:proofErr w:type="gramEnd"/>
      <w:r>
        <w:rPr>
          <w:rFonts w:ascii="Times New Roman" w:hAnsi="Times New Roman"/>
          <w:b/>
          <w:caps/>
          <w:sz w:val="32"/>
          <w:szCs w:val="32"/>
        </w:rPr>
        <w:softHyphen/>
      </w:r>
      <w:r>
        <w:rPr>
          <w:rFonts w:ascii="Times New Roman" w:hAnsi="Times New Roman"/>
          <w:b/>
          <w:caps/>
          <w:sz w:val="32"/>
          <w:szCs w:val="32"/>
        </w:rPr>
        <w:softHyphen/>
        <w:t xml:space="preserve"> </w:t>
      </w:r>
      <w:r w:rsidRPr="00127018">
        <w:rPr>
          <w:rFonts w:ascii="Times New Roman" w:hAnsi="Times New Roman"/>
          <w:b/>
          <w:caps/>
          <w:sz w:val="32"/>
          <w:szCs w:val="32"/>
        </w:rPr>
        <w:t>Оператор ветвления</w:t>
      </w:r>
    </w:p>
    <w:p w14:paraId="4CEBC662" w14:textId="77777777" w:rsidR="007418AF" w:rsidRDefault="007418AF" w:rsidP="007418AF">
      <w:pPr>
        <w:shd w:val="clear" w:color="auto" w:fill="FFFFFF"/>
        <w:spacing w:after="0" w:line="480" w:lineRule="atLeast"/>
        <w:ind w:left="2124"/>
        <w:outlineLvl w:val="0"/>
        <w:rPr>
          <w:rFonts w:ascii="Times New Roman" w:hAnsi="Times New Roman"/>
          <w:color w:val="000000"/>
          <w:kern w:val="36"/>
          <w:sz w:val="32"/>
          <w:szCs w:val="45"/>
        </w:rPr>
      </w:pPr>
    </w:p>
    <w:p w14:paraId="0C2678CB" w14:textId="77777777" w:rsidR="008256B6" w:rsidRDefault="008256B6" w:rsidP="008256B6">
      <w:pPr>
        <w:shd w:val="clear" w:color="auto" w:fill="FFFFFF"/>
        <w:spacing w:after="0" w:line="240" w:lineRule="auto"/>
        <w:ind w:left="4248"/>
        <w:jc w:val="right"/>
        <w:outlineLvl w:val="0"/>
        <w:rPr>
          <w:rFonts w:ascii="Times New Roman" w:hAnsi="Times New Roman"/>
          <w:color w:val="000000"/>
          <w:kern w:val="36"/>
          <w:sz w:val="28"/>
          <w:szCs w:val="45"/>
        </w:rPr>
      </w:pPr>
      <w:bookmarkStart w:id="2" w:name="_Toc421907829"/>
      <w:bookmarkStart w:id="3" w:name="_Toc421964453"/>
    </w:p>
    <w:p w14:paraId="3AF4B965" w14:textId="77777777" w:rsidR="008256B6" w:rsidRDefault="008256B6" w:rsidP="008256B6">
      <w:pPr>
        <w:shd w:val="clear" w:color="auto" w:fill="FFFFFF"/>
        <w:spacing w:after="0" w:line="240" w:lineRule="auto"/>
        <w:ind w:left="4248"/>
        <w:jc w:val="right"/>
        <w:outlineLvl w:val="0"/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597933A1" w14:textId="77777777" w:rsidR="007418AF" w:rsidRPr="0055654A" w:rsidRDefault="007418AF" w:rsidP="008256B6">
      <w:pPr>
        <w:shd w:val="clear" w:color="auto" w:fill="FFFFFF"/>
        <w:spacing w:after="0" w:line="240" w:lineRule="auto"/>
        <w:ind w:left="4962"/>
        <w:outlineLvl w:val="0"/>
        <w:rPr>
          <w:rFonts w:ascii="Times New Roman" w:hAnsi="Times New Roman"/>
          <w:color w:val="000000"/>
          <w:kern w:val="36"/>
          <w:sz w:val="28"/>
          <w:szCs w:val="45"/>
        </w:rPr>
      </w:pPr>
      <w:r>
        <w:rPr>
          <w:rFonts w:ascii="Times New Roman" w:hAnsi="Times New Roman"/>
          <w:color w:val="000000"/>
          <w:kern w:val="36"/>
          <w:sz w:val="28"/>
          <w:szCs w:val="45"/>
        </w:rPr>
        <w:t>Выполнил</w:t>
      </w:r>
      <w:r w:rsidR="008256B6">
        <w:rPr>
          <w:rFonts w:ascii="Times New Roman" w:hAnsi="Times New Roman"/>
          <w:color w:val="000000"/>
          <w:kern w:val="36"/>
          <w:sz w:val="28"/>
          <w:szCs w:val="45"/>
        </w:rPr>
        <w:t>:</w:t>
      </w:r>
      <w:r>
        <w:rPr>
          <w:rFonts w:ascii="Times New Roman" w:hAnsi="Times New Roman"/>
          <w:color w:val="000000"/>
          <w:kern w:val="36"/>
          <w:sz w:val="28"/>
          <w:szCs w:val="45"/>
        </w:rPr>
        <w:t xml:space="preserve"> студент </w:t>
      </w:r>
      <w:r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2</w:t>
      </w:r>
      <w:r>
        <w:rPr>
          <w:rFonts w:ascii="Times New Roman" w:hAnsi="Times New Roman"/>
          <w:color w:val="000000"/>
          <w:kern w:val="36"/>
          <w:sz w:val="28"/>
          <w:szCs w:val="45"/>
        </w:rPr>
        <w:t xml:space="preserve"> курса </w:t>
      </w:r>
      <w:r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232</w:t>
      </w:r>
      <w:r>
        <w:rPr>
          <w:rFonts w:ascii="Times New Roman" w:hAnsi="Times New Roman"/>
          <w:color w:val="000000"/>
          <w:kern w:val="36"/>
          <w:sz w:val="28"/>
          <w:szCs w:val="45"/>
        </w:rPr>
        <w:t xml:space="preserve"> группы</w:t>
      </w:r>
      <w:bookmarkEnd w:id="2"/>
      <w:bookmarkEnd w:id="3"/>
    </w:p>
    <w:p w14:paraId="19BE7C76" w14:textId="6AC44124" w:rsidR="007418AF" w:rsidRDefault="00F5492E" w:rsidP="008256B6">
      <w:pPr>
        <w:shd w:val="clear" w:color="auto" w:fill="FFFFFF"/>
        <w:spacing w:after="0" w:line="240" w:lineRule="auto"/>
        <w:ind w:left="4962"/>
        <w:outlineLvl w:val="0"/>
        <w:rPr>
          <w:rFonts w:ascii="Times New Roman" w:hAnsi="Times New Roman"/>
          <w:color w:val="000000"/>
          <w:kern w:val="36"/>
          <w:sz w:val="28"/>
          <w:szCs w:val="45"/>
        </w:rPr>
      </w:pPr>
      <w:bookmarkStart w:id="4" w:name="_Toc421907831"/>
      <w:bookmarkStart w:id="5" w:name="_Toc421964455"/>
      <w:r>
        <w:rPr>
          <w:rFonts w:ascii="Times New Roman" w:hAnsi="Times New Roman"/>
          <w:color w:val="000000"/>
          <w:kern w:val="36"/>
          <w:sz w:val="28"/>
          <w:szCs w:val="45"/>
        </w:rPr>
        <w:t>Волков Алексей Викторович</w:t>
      </w:r>
      <w:r w:rsidR="007418AF">
        <w:rPr>
          <w:rFonts w:ascii="Times New Roman" w:hAnsi="Times New Roman"/>
          <w:color w:val="000000"/>
          <w:kern w:val="36"/>
          <w:sz w:val="28"/>
          <w:szCs w:val="45"/>
        </w:rPr>
        <w:t>.</w:t>
      </w:r>
    </w:p>
    <w:p w14:paraId="3BB96D98" w14:textId="6167F151" w:rsidR="007418AF" w:rsidRDefault="007418AF" w:rsidP="008256B6">
      <w:pPr>
        <w:shd w:val="clear" w:color="auto" w:fill="FFFFFF"/>
        <w:spacing w:after="0" w:line="240" w:lineRule="auto"/>
        <w:ind w:left="4962"/>
        <w:outlineLvl w:val="0"/>
        <w:rPr>
          <w:rFonts w:ascii="Times New Roman" w:hAnsi="Times New Roman"/>
          <w:color w:val="000000"/>
          <w:kern w:val="36"/>
          <w:sz w:val="28"/>
          <w:szCs w:val="45"/>
        </w:rPr>
      </w:pPr>
      <w:r>
        <w:rPr>
          <w:rFonts w:ascii="Times New Roman" w:hAnsi="Times New Roman"/>
          <w:color w:val="000000"/>
          <w:kern w:val="36"/>
          <w:sz w:val="28"/>
          <w:szCs w:val="45"/>
        </w:rPr>
        <w:t>Работа сдана</w:t>
      </w:r>
      <w:bookmarkEnd w:id="4"/>
      <w:bookmarkEnd w:id="5"/>
      <w:r w:rsidR="008256B6">
        <w:rPr>
          <w:rFonts w:ascii="Times New Roman" w:hAnsi="Times New Roman"/>
          <w:color w:val="000000"/>
          <w:kern w:val="36"/>
          <w:sz w:val="28"/>
          <w:szCs w:val="45"/>
        </w:rPr>
        <w:t xml:space="preserve">: </w:t>
      </w:r>
      <w:r w:rsidRPr="00127018"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24.</w:t>
      </w:r>
      <w:r w:rsidR="00E32350" w:rsidRPr="00127018"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09</w:t>
      </w:r>
      <w:r w:rsidRPr="00127018"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.20</w:t>
      </w:r>
      <w:r w:rsidR="00E32350" w:rsidRPr="00127018"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21</w:t>
      </w:r>
    </w:p>
    <w:p w14:paraId="53AE38EF" w14:textId="77777777" w:rsidR="007418AF" w:rsidRDefault="008256B6" w:rsidP="008256B6">
      <w:pPr>
        <w:shd w:val="clear" w:color="auto" w:fill="FFFFFF"/>
        <w:spacing w:after="0" w:line="240" w:lineRule="auto"/>
        <w:ind w:left="4962"/>
        <w:outlineLvl w:val="0"/>
        <w:rPr>
          <w:rFonts w:ascii="Times New Roman" w:hAnsi="Times New Roman"/>
          <w:color w:val="000000"/>
          <w:kern w:val="36"/>
          <w:sz w:val="28"/>
          <w:szCs w:val="45"/>
        </w:rPr>
      </w:pPr>
      <w:bookmarkStart w:id="6" w:name="_Toc421907833"/>
      <w:bookmarkStart w:id="7" w:name="_Toc421964457"/>
      <w:r>
        <w:rPr>
          <w:rFonts w:ascii="Times New Roman" w:hAnsi="Times New Roman"/>
          <w:color w:val="000000"/>
          <w:kern w:val="36"/>
          <w:sz w:val="28"/>
          <w:szCs w:val="45"/>
        </w:rPr>
        <w:t>Руководитель: п</w:t>
      </w:r>
      <w:r w:rsidR="007418AF">
        <w:rPr>
          <w:rFonts w:ascii="Times New Roman" w:hAnsi="Times New Roman"/>
          <w:color w:val="000000"/>
          <w:kern w:val="36"/>
          <w:sz w:val="28"/>
          <w:szCs w:val="45"/>
        </w:rPr>
        <w:t>реподаватель</w:t>
      </w:r>
      <w:bookmarkEnd w:id="6"/>
      <w:bookmarkEnd w:id="7"/>
      <w:r>
        <w:rPr>
          <w:rFonts w:ascii="Times New Roman" w:hAnsi="Times New Roman"/>
          <w:color w:val="000000"/>
          <w:kern w:val="36"/>
          <w:sz w:val="28"/>
          <w:szCs w:val="45"/>
        </w:rPr>
        <w:t>,</w:t>
      </w:r>
    </w:p>
    <w:p w14:paraId="5DCB050F" w14:textId="77777777" w:rsidR="00E16594" w:rsidRPr="00923FE7" w:rsidRDefault="007418AF" w:rsidP="00E16594">
      <w:pPr>
        <w:spacing w:line="240" w:lineRule="auto"/>
        <w:ind w:left="4962"/>
        <w:rPr>
          <w:rFonts w:ascii="Times New Roman" w:hAnsi="Times New Roman"/>
          <w:color w:val="000000"/>
          <w:kern w:val="36"/>
          <w:sz w:val="28"/>
          <w:szCs w:val="45"/>
          <w:u w:val="single"/>
        </w:rPr>
      </w:pPr>
      <w:r>
        <w:rPr>
          <w:rFonts w:ascii="Times New Roman" w:hAnsi="Times New Roman"/>
          <w:color w:val="000000"/>
          <w:kern w:val="36"/>
          <w:sz w:val="28"/>
          <w:szCs w:val="45"/>
          <w:u w:val="single"/>
        </w:rPr>
        <w:t>Шульга Наталья Александровна</w:t>
      </w:r>
    </w:p>
    <w:p w14:paraId="508E014A" w14:textId="77777777" w:rsidR="007418AF" w:rsidRDefault="007418AF" w:rsidP="007418AF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72D462D9" w14:textId="77777777" w:rsidR="008256B6" w:rsidRDefault="008256B6" w:rsidP="007418AF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58E11F68" w14:textId="77777777" w:rsidR="008256B6" w:rsidRDefault="008256B6" w:rsidP="007418AF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4F7ECD4B" w14:textId="77777777" w:rsidR="008256B6" w:rsidRDefault="008256B6" w:rsidP="007418AF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4E96A165" w14:textId="77777777" w:rsidR="008256B6" w:rsidRDefault="008256B6" w:rsidP="007418AF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03BA6FCB" w14:textId="77777777" w:rsidR="008256B6" w:rsidRDefault="008256B6" w:rsidP="007418AF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225F78E5" w14:textId="77777777" w:rsidR="002404B4" w:rsidRDefault="002404B4" w:rsidP="007418AF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43AD9ADE" w14:textId="77777777" w:rsidR="007418AF" w:rsidRDefault="007418AF" w:rsidP="007418AF">
      <w:pPr>
        <w:rPr>
          <w:rFonts w:ascii="Times New Roman" w:hAnsi="Times New Roman"/>
          <w:color w:val="000000"/>
          <w:kern w:val="36"/>
          <w:sz w:val="28"/>
          <w:szCs w:val="45"/>
        </w:rPr>
      </w:pPr>
    </w:p>
    <w:p w14:paraId="761B20E5" w14:textId="5BD07E4D" w:rsidR="007418AF" w:rsidRDefault="007418AF" w:rsidP="008256B6">
      <w:pPr>
        <w:spacing w:after="0"/>
        <w:jc w:val="center"/>
        <w:rPr>
          <w:rFonts w:ascii="Times New Roman" w:hAnsi="Times New Roman"/>
          <w:color w:val="000000"/>
          <w:kern w:val="36"/>
          <w:sz w:val="28"/>
          <w:szCs w:val="45"/>
        </w:rPr>
      </w:pPr>
      <w:r>
        <w:rPr>
          <w:rFonts w:ascii="Times New Roman" w:hAnsi="Times New Roman"/>
          <w:color w:val="000000"/>
          <w:kern w:val="36"/>
          <w:sz w:val="28"/>
          <w:szCs w:val="45"/>
        </w:rPr>
        <w:t>Димитровград</w:t>
      </w:r>
      <w:r w:rsidR="00E16594" w:rsidRPr="00923FE7">
        <w:rPr>
          <w:rFonts w:ascii="Times New Roman" w:hAnsi="Times New Roman"/>
          <w:color w:val="000000"/>
          <w:kern w:val="36"/>
          <w:sz w:val="28"/>
          <w:szCs w:val="45"/>
        </w:rPr>
        <w:t>,</w:t>
      </w:r>
      <w:r>
        <w:rPr>
          <w:rFonts w:ascii="Times New Roman" w:hAnsi="Times New Roman"/>
          <w:color w:val="000000"/>
          <w:kern w:val="36"/>
          <w:sz w:val="28"/>
          <w:szCs w:val="45"/>
        </w:rPr>
        <w:t xml:space="preserve"> 20</w:t>
      </w:r>
      <w:r w:rsidR="00E32350">
        <w:rPr>
          <w:rFonts w:ascii="Times New Roman" w:hAnsi="Times New Roman"/>
          <w:color w:val="000000"/>
          <w:kern w:val="36"/>
          <w:sz w:val="28"/>
          <w:szCs w:val="45"/>
        </w:rPr>
        <w:t>21</w:t>
      </w:r>
    </w:p>
    <w:p w14:paraId="09C9E0C3" w14:textId="77777777" w:rsidR="007418AF" w:rsidRDefault="007418AF" w:rsidP="007418AF">
      <w:pPr>
        <w:rPr>
          <w:rFonts w:ascii="Times New Roman" w:hAnsi="Times New Roman"/>
          <w:color w:val="000000"/>
          <w:kern w:val="36"/>
          <w:sz w:val="28"/>
          <w:szCs w:val="45"/>
        </w:rPr>
      </w:pPr>
      <w:r>
        <w:rPr>
          <w:rFonts w:ascii="Times New Roman" w:hAnsi="Times New Roman"/>
          <w:color w:val="000000"/>
          <w:kern w:val="36"/>
          <w:sz w:val="28"/>
          <w:szCs w:val="45"/>
        </w:rPr>
        <w:br w:type="page"/>
      </w:r>
    </w:p>
    <w:p w14:paraId="20C05E27" w14:textId="77777777" w:rsidR="00697E60" w:rsidRPr="00AD3CC4" w:rsidRDefault="007418AF" w:rsidP="007418AF">
      <w:pPr>
        <w:jc w:val="center"/>
        <w:rPr>
          <w:rFonts w:ascii="Times New Roman" w:hAnsi="Times New Roman"/>
          <w:b/>
          <w:sz w:val="28"/>
          <w:szCs w:val="28"/>
        </w:rPr>
      </w:pPr>
      <w:r w:rsidRPr="00AD3CC4">
        <w:rPr>
          <w:rFonts w:ascii="Times New Roman" w:hAnsi="Times New Roman"/>
          <w:b/>
          <w:sz w:val="28"/>
          <w:szCs w:val="28"/>
        </w:rPr>
        <w:lastRenderedPageBreak/>
        <w:t>ВАРИАНТ 1</w:t>
      </w:r>
    </w:p>
    <w:p w14:paraId="0EE8B252" w14:textId="77777777" w:rsidR="00AD3CC4" w:rsidRDefault="00AD3CC4" w:rsidP="00AD3CC4">
      <w:pPr>
        <w:spacing w:after="0"/>
        <w:rPr>
          <w:rFonts w:ascii="Times New Roman" w:hAnsi="Times New Roman"/>
          <w:b/>
          <w:sz w:val="28"/>
          <w:szCs w:val="28"/>
          <w:u w:val="single"/>
        </w:rPr>
      </w:pPr>
      <w:r w:rsidRPr="00AD3CC4">
        <w:rPr>
          <w:rFonts w:ascii="Times New Roman" w:hAnsi="Times New Roman"/>
          <w:b/>
          <w:sz w:val="28"/>
          <w:szCs w:val="28"/>
          <w:u w:val="single"/>
        </w:rPr>
        <w:t>ЗАДАЧА №1</w:t>
      </w:r>
    </w:p>
    <w:p w14:paraId="100DB774" w14:textId="48E7EBD2" w:rsidR="002404B4" w:rsidRDefault="002404B4" w:rsidP="00AD3CC4">
      <w:pPr>
        <w:spacing w:after="0"/>
        <w:rPr>
          <w:rFonts w:ascii="Times New Roman" w:hAnsi="Times New Roman"/>
          <w:b/>
          <w:sz w:val="28"/>
          <w:szCs w:val="28"/>
          <w:u w:val="single"/>
        </w:rPr>
      </w:pPr>
    </w:p>
    <w:p w14:paraId="044EA405" w14:textId="222800D7" w:rsidR="007B1EF8" w:rsidRPr="007B1EF8" w:rsidRDefault="007B1EF8" w:rsidP="00AD3CC4">
      <w:pPr>
        <w:spacing w:after="0"/>
        <w:rPr>
          <w:rFonts w:ascii="Times New Roman" w:hAnsi="Times New Roman"/>
          <w:bCs/>
          <w:sz w:val="28"/>
          <w:szCs w:val="28"/>
        </w:rPr>
      </w:pPr>
      <w:r w:rsidRPr="007B1EF8">
        <w:rPr>
          <w:rFonts w:ascii="Times New Roman" w:hAnsi="Times New Roman"/>
          <w:bCs/>
          <w:sz w:val="28"/>
          <w:szCs w:val="28"/>
        </w:rPr>
        <w:t>Ввести два числа</w:t>
      </w:r>
      <w:r>
        <w:rPr>
          <w:rFonts w:ascii="Times New Roman" w:hAnsi="Times New Roman"/>
          <w:bCs/>
          <w:sz w:val="28"/>
          <w:szCs w:val="28"/>
        </w:rPr>
        <w:t>. Меньшее заменить полу суммой, а большее – удвоенным произведением.</w:t>
      </w:r>
    </w:p>
    <w:p w14:paraId="302F6DA6" w14:textId="77777777" w:rsidR="002404B4" w:rsidRPr="00697E60" w:rsidRDefault="002404B4" w:rsidP="001F392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13"/>
        <w:gridCol w:w="5582"/>
      </w:tblGrid>
      <w:tr w:rsidR="00153CEE" w:rsidRPr="00697E60" w14:paraId="7B03A14E" w14:textId="77777777" w:rsidTr="00697E60">
        <w:tc>
          <w:tcPr>
            <w:tcW w:w="4745" w:type="dxa"/>
            <w:shd w:val="clear" w:color="auto" w:fill="auto"/>
          </w:tcPr>
          <w:p w14:paraId="3C9F835D" w14:textId="0D0E2E53" w:rsidR="007B1EF8" w:rsidRDefault="00153CEE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</w:t>
            </w:r>
            <w:r w:rsidR="007B1EF8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rogram </w:t>
            </w:r>
            <w:r w:rsidR="007B1EF8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prog;</w:t>
            </w:r>
          </w:p>
          <w:p w14:paraId="4E7F6319" w14:textId="77777777" w:rsidR="007B1EF8" w:rsidRDefault="007B1EF8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a,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real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08098788" w14:textId="77777777" w:rsidR="007B1EF8" w:rsidRDefault="007B1EF8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begin</w:t>
            </w:r>
          </w:p>
          <w:p w14:paraId="70A130E3" w14:textId="77777777" w:rsidR="007B1EF8" w:rsidRDefault="007B1EF8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введите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число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72DD756A" w14:textId="77777777" w:rsidR="007B1EF8" w:rsidRDefault="007B1EF8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(a);</w:t>
            </w:r>
          </w:p>
          <w:p w14:paraId="34EE5493" w14:textId="77777777" w:rsidR="007B1EF8" w:rsidRDefault="007B1EF8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362F68FD" w14:textId="77777777" w:rsidR="007B1EF8" w:rsidRDefault="007B1EF8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Введите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число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53DB86BA" w14:textId="77777777" w:rsidR="007B1EF8" w:rsidRDefault="007B1EF8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(b);</w:t>
            </w:r>
          </w:p>
          <w:p w14:paraId="27CC7F17" w14:textId="77777777" w:rsidR="007B1EF8" w:rsidRDefault="007B1EF8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(a &gt; b)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then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= (a + b) /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 xml:space="preserve">2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else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a := (a * b) *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6B344FF2" w14:textId="77777777" w:rsidR="007B1EF8" w:rsidRDefault="007B1EF8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50EBF8C4" w14:textId="77777777" w:rsidR="007B1EF8" w:rsidRDefault="007B1EF8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Значение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a: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a);</w:t>
            </w:r>
          </w:p>
          <w:p w14:paraId="07B348CE" w14:textId="77777777" w:rsidR="007B1EF8" w:rsidRPr="007B1EF8" w:rsidRDefault="007B1EF8" w:rsidP="007B1EF8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7B1EF8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7B1EF8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'Значение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b</w:t>
            </w:r>
            <w:r w:rsidRPr="007B1EF8">
              <w:rPr>
                <w:rFonts w:ascii="Courier New" w:hAnsi="Courier New" w:cs="Courier New"/>
                <w:color w:val="0000FF"/>
                <w:sz w:val="20"/>
                <w:szCs w:val="20"/>
              </w:rPr>
              <w:t>: '</w:t>
            </w:r>
            <w:r w:rsidRPr="007B1EF8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</w:t>
            </w:r>
            <w:r w:rsidRPr="007B1EF8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4A350EE" w14:textId="03FCB2E6" w:rsidR="00AD3CC4" w:rsidRPr="007B1EF8" w:rsidRDefault="007B1EF8" w:rsidP="007B1EF8">
            <w:pPr>
              <w:spacing w:after="0" w:line="240" w:lineRule="auto"/>
              <w:rPr>
                <w:rFonts w:ascii="GOST type B" w:hAnsi="GOST type B"/>
                <w:sz w:val="28"/>
                <w:szCs w:val="28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5676" w:type="dxa"/>
            <w:shd w:val="clear" w:color="auto" w:fill="auto"/>
          </w:tcPr>
          <w:p w14:paraId="6864B86A" w14:textId="2D0BEADB" w:rsidR="00AD3CC4" w:rsidRPr="007B1EF8" w:rsidRDefault="00153CEE" w:rsidP="00697E60">
            <w:pPr>
              <w:spacing w:after="0" w:line="240" w:lineRule="auto"/>
              <w:rPr>
                <w:rFonts w:ascii="GOST type B" w:hAnsi="GOST type B"/>
                <w:sz w:val="28"/>
                <w:szCs w:val="28"/>
              </w:rPr>
            </w:pPr>
            <w:r>
              <w:rPr>
                <w:rFonts w:ascii="GOST type B" w:hAnsi="GOST type B"/>
                <w:noProof/>
                <w:sz w:val="28"/>
                <w:szCs w:val="28"/>
              </w:rPr>
              <w:drawing>
                <wp:inline distT="0" distB="0" distL="0" distR="0" wp14:anchorId="149957D2" wp14:editId="2F0549E6">
                  <wp:extent cx="2342515" cy="3781425"/>
                  <wp:effectExtent l="0" t="0" r="63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313" cy="3837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5035A1" w14:textId="77777777" w:rsidR="002404B4" w:rsidRDefault="002404B4" w:rsidP="008256B6">
      <w:pPr>
        <w:spacing w:after="0"/>
        <w:rPr>
          <w:rFonts w:ascii="Times New Roman" w:eastAsia="Calibri" w:hAnsi="Times New Roman"/>
          <w:b/>
          <w:bCs/>
          <w:color w:val="000000"/>
          <w:sz w:val="28"/>
          <w:szCs w:val="28"/>
          <w:lang w:eastAsia="en-US"/>
        </w:rPr>
      </w:pPr>
    </w:p>
    <w:p w14:paraId="10C97772" w14:textId="36213B36" w:rsidR="00153CEE" w:rsidRPr="00DA04B4" w:rsidRDefault="00DA04B4" w:rsidP="0024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Ввод</w:t>
      </w:r>
      <w:r w:rsidRPr="00DA04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: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a</w:t>
      </w:r>
      <w:r w:rsidRPr="00E32350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 w:rsidRPr="00DA04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>=</w:t>
      </w:r>
      <w:r w:rsidRPr="00E32350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 w:rsidRPr="00DA04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>12</w:t>
      </w:r>
      <w:r w:rsidRPr="00E32350">
        <w:rPr>
          <w:rFonts w:ascii="Times New Roman" w:eastAsia="Calibri" w:hAnsi="Times New Roman"/>
          <w:color w:val="000000"/>
          <w:sz w:val="28"/>
          <w:szCs w:val="28"/>
          <w:lang w:eastAsia="en-US"/>
        </w:rPr>
        <w:t>;</w:t>
      </w:r>
      <w:r w:rsidRPr="00DA04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b</w:t>
      </w:r>
      <w:r w:rsidRPr="00E32350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6</w:t>
      </w:r>
      <w:r w:rsidR="00991581" w:rsidRPr="00E32350">
        <w:rPr>
          <w:rFonts w:ascii="Times New Roman" w:eastAsia="Calibri" w:hAnsi="Times New Roman"/>
          <w:color w:val="000000"/>
          <w:sz w:val="28"/>
          <w:szCs w:val="28"/>
          <w:lang w:eastAsia="en-US"/>
        </w:rPr>
        <w:t>;</w:t>
      </w:r>
    </w:p>
    <w:p w14:paraId="3952A916" w14:textId="0DA5868E" w:rsidR="00DA04B4" w:rsidRDefault="00DA04B4" w:rsidP="0024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Вывод</w:t>
      </w:r>
      <w:r w:rsidRPr="00DA04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</w:t>
      </w:r>
    </w:p>
    <w:p w14:paraId="78C9A6E6" w14:textId="77777777" w:rsidR="00DA04B4" w:rsidRPr="00E32350" w:rsidRDefault="00DA04B4" w:rsidP="00DA04B4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sz w:val="20"/>
          <w:szCs w:val="20"/>
        </w:rPr>
      </w:pPr>
      <w:r w:rsidRPr="00E32350">
        <w:rPr>
          <w:rFonts w:ascii="Courier New" w:hAnsi="Courier New" w:cs="Courier New"/>
          <w:sz w:val="20"/>
          <w:szCs w:val="20"/>
        </w:rPr>
        <w:t xml:space="preserve">Значение </w:t>
      </w:r>
      <w:r>
        <w:rPr>
          <w:rFonts w:ascii="Courier New" w:hAnsi="Courier New" w:cs="Courier New"/>
          <w:sz w:val="20"/>
          <w:szCs w:val="20"/>
          <w:lang w:val="en-US"/>
        </w:rPr>
        <w:t>a</w:t>
      </w:r>
      <w:r w:rsidRPr="00E32350">
        <w:rPr>
          <w:rFonts w:ascii="Courier New" w:hAnsi="Courier New" w:cs="Courier New"/>
          <w:sz w:val="20"/>
          <w:szCs w:val="20"/>
        </w:rPr>
        <w:t>: 12</w:t>
      </w:r>
    </w:p>
    <w:p w14:paraId="6B14D138" w14:textId="77777777" w:rsidR="00DA04B4" w:rsidRPr="00E32350" w:rsidRDefault="00DA04B4" w:rsidP="00DA04B4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sz w:val="20"/>
          <w:szCs w:val="20"/>
        </w:rPr>
      </w:pPr>
      <w:r w:rsidRPr="00E32350">
        <w:rPr>
          <w:rFonts w:ascii="Courier New" w:hAnsi="Courier New" w:cs="Courier New"/>
          <w:sz w:val="20"/>
          <w:szCs w:val="20"/>
        </w:rPr>
        <w:t xml:space="preserve">Значение </w:t>
      </w:r>
      <w:r>
        <w:rPr>
          <w:rFonts w:ascii="Courier New" w:hAnsi="Courier New" w:cs="Courier New"/>
          <w:sz w:val="20"/>
          <w:szCs w:val="20"/>
          <w:lang w:val="en-US"/>
        </w:rPr>
        <w:t>b</w:t>
      </w:r>
      <w:r w:rsidRPr="00E32350">
        <w:rPr>
          <w:rFonts w:ascii="Courier New" w:hAnsi="Courier New" w:cs="Courier New"/>
          <w:sz w:val="20"/>
          <w:szCs w:val="20"/>
        </w:rPr>
        <w:t>: 9</w:t>
      </w:r>
    </w:p>
    <w:p w14:paraId="2227AE3C" w14:textId="77777777" w:rsidR="00DA04B4" w:rsidRPr="00DA04B4" w:rsidRDefault="00DA04B4" w:rsidP="0024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1475169B" w14:textId="6AF10183" w:rsidR="00153CEE" w:rsidRDefault="00153CEE">
      <w:pPr>
        <w:spacing w:after="0" w:line="240" w:lineRule="auto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br w:type="page"/>
      </w:r>
    </w:p>
    <w:p w14:paraId="15B6A5F5" w14:textId="5AE33B7A" w:rsidR="00153CEE" w:rsidRPr="00DA04B4" w:rsidRDefault="00153CEE" w:rsidP="00153CEE">
      <w:pPr>
        <w:spacing w:after="0"/>
        <w:rPr>
          <w:rFonts w:ascii="Times New Roman" w:hAnsi="Times New Roman"/>
          <w:b/>
          <w:sz w:val="28"/>
          <w:szCs w:val="28"/>
          <w:u w:val="single"/>
        </w:rPr>
      </w:pPr>
      <w:r w:rsidRPr="00AD3CC4">
        <w:rPr>
          <w:rFonts w:ascii="Times New Roman" w:hAnsi="Times New Roman"/>
          <w:b/>
          <w:sz w:val="28"/>
          <w:szCs w:val="28"/>
          <w:u w:val="single"/>
        </w:rPr>
        <w:lastRenderedPageBreak/>
        <w:t>ЗАДАЧА №</w:t>
      </w:r>
      <w:r w:rsidR="00DA04B4" w:rsidRPr="00DA04B4">
        <w:rPr>
          <w:rFonts w:ascii="Times New Roman" w:hAnsi="Times New Roman"/>
          <w:b/>
          <w:sz w:val="28"/>
          <w:szCs w:val="28"/>
          <w:u w:val="single"/>
        </w:rPr>
        <w:t>2</w:t>
      </w:r>
    </w:p>
    <w:p w14:paraId="3AD3EA30" w14:textId="1B0964B3" w:rsidR="00153CEE" w:rsidRDefault="00153CEE" w:rsidP="0024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77882F15" w14:textId="7DD47011" w:rsidR="002404B4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Ввести три числа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A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,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B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,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C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. Удвоить каждое из них, если </w:t>
      </w:r>
      <w:proofErr w:type="gramStart"/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A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>&gt;=</w:t>
      </w:r>
      <w:proofErr w:type="gramEnd"/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B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>&gt;=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C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, 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иначе поменять значения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A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и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B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>;</w:t>
      </w:r>
    </w:p>
    <w:p w14:paraId="59DC2659" w14:textId="1B3B7FC6" w:rsid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153CEE" w14:paraId="6D88161C" w14:textId="77777777" w:rsidTr="00153CEE">
        <w:tc>
          <w:tcPr>
            <w:tcW w:w="5097" w:type="dxa"/>
          </w:tcPr>
          <w:p w14:paraId="16340C79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Program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prog;</w:t>
            </w:r>
          </w:p>
          <w:p w14:paraId="65CF4476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a, b, c, 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buffer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real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5B826025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Begin</w:t>
            </w:r>
          </w:p>
          <w:p w14:paraId="33AF6041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Введите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6A0C7E45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Read(a);</w:t>
            </w:r>
          </w:p>
          <w:p w14:paraId="7C55030A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Введите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64629F00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Read(b);</w:t>
            </w:r>
          </w:p>
          <w:p w14:paraId="367AB352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Введите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c'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1C3E0EFB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Read(c);</w:t>
            </w:r>
          </w:p>
          <w:p w14:paraId="13D183E2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(a &gt;= b)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AND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(b &gt;= c)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then </w:t>
            </w:r>
          </w:p>
          <w:p w14:paraId="67BD40A1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begin</w:t>
            </w:r>
          </w:p>
          <w:p w14:paraId="62653DEC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 *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610573FA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 *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293F3795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c:=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c *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794408F8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Значение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a: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a);</w:t>
            </w:r>
          </w:p>
          <w:p w14:paraId="42191AFD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'Значение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b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: 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82D305A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'Значение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c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: 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c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8A4E1BB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</w:p>
          <w:p w14:paraId="4874B87F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else </w:t>
            </w:r>
          </w:p>
          <w:p w14:paraId="40D6B9C0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begin</w:t>
            </w:r>
          </w:p>
          <w:p w14:paraId="08A0DDE2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buffer:=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a;</w:t>
            </w:r>
          </w:p>
          <w:p w14:paraId="1E6CE67E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b;</w:t>
            </w:r>
          </w:p>
          <w:p w14:paraId="52D33CE0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_buffer;</w:t>
            </w:r>
          </w:p>
          <w:p w14:paraId="0CD333B2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Значение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a: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a);</w:t>
            </w:r>
          </w:p>
          <w:p w14:paraId="1D72F0BC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'Значение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b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: 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D8A1132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5F4B8E9D" w14:textId="14C28E26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5098" w:type="dxa"/>
          </w:tcPr>
          <w:p w14:paraId="70AB0FBF" w14:textId="0A232410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 wp14:anchorId="4C4E480F" wp14:editId="445FD34F">
                  <wp:extent cx="2743200" cy="5553074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4480" cy="561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A19A9B" w14:textId="77777777" w:rsid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48D7D60D" w14:textId="02CAB8D3" w:rsidR="00153CEE" w:rsidRPr="00991581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Ввод</w:t>
      </w:r>
      <w:r w:rsidRPr="00991581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</w:t>
      </w:r>
      <w:r w:rsidR="00991581" w:rsidRPr="00991581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 w:rsidR="00991581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a</w:t>
      </w:r>
      <w:r w:rsidR="00991581" w:rsidRPr="00991581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10; </w:t>
      </w:r>
      <w:r w:rsidR="00991581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b</w:t>
      </w:r>
      <w:r w:rsidR="00991581" w:rsidRPr="00E32350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5; </w:t>
      </w:r>
      <w:r w:rsidR="00991581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c</w:t>
      </w:r>
      <w:r w:rsidR="00991581" w:rsidRPr="00E32350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7;</w:t>
      </w:r>
    </w:p>
    <w:p w14:paraId="1309E466" w14:textId="350C5096" w:rsidR="00153CEE" w:rsidRPr="00991581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Вывод</w:t>
      </w:r>
      <w:r w:rsidRPr="00991581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</w:t>
      </w:r>
    </w:p>
    <w:p w14:paraId="0659BCC7" w14:textId="77777777" w:rsidR="00991581" w:rsidRPr="00E32350" w:rsidRDefault="00991581" w:rsidP="00991581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sz w:val="20"/>
          <w:szCs w:val="20"/>
        </w:rPr>
      </w:pPr>
      <w:r w:rsidRPr="00E32350">
        <w:rPr>
          <w:rFonts w:ascii="Courier New" w:hAnsi="Courier New" w:cs="Courier New"/>
          <w:sz w:val="20"/>
          <w:szCs w:val="20"/>
        </w:rPr>
        <w:t xml:space="preserve">Значение </w:t>
      </w:r>
      <w:r>
        <w:rPr>
          <w:rFonts w:ascii="Courier New" w:hAnsi="Courier New" w:cs="Courier New"/>
          <w:sz w:val="20"/>
          <w:szCs w:val="20"/>
          <w:lang w:val="en-US"/>
        </w:rPr>
        <w:t>a</w:t>
      </w:r>
      <w:r w:rsidRPr="00E32350">
        <w:rPr>
          <w:rFonts w:ascii="Courier New" w:hAnsi="Courier New" w:cs="Courier New"/>
          <w:sz w:val="20"/>
          <w:szCs w:val="20"/>
        </w:rPr>
        <w:t>: 5</w:t>
      </w:r>
    </w:p>
    <w:p w14:paraId="3BABC734" w14:textId="77777777" w:rsidR="00991581" w:rsidRPr="00E32350" w:rsidRDefault="00991581" w:rsidP="00991581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sz w:val="20"/>
          <w:szCs w:val="20"/>
        </w:rPr>
      </w:pPr>
      <w:r w:rsidRPr="00E32350">
        <w:rPr>
          <w:rFonts w:ascii="Courier New" w:hAnsi="Courier New" w:cs="Courier New"/>
          <w:sz w:val="20"/>
          <w:szCs w:val="20"/>
        </w:rPr>
        <w:t xml:space="preserve">Значение </w:t>
      </w:r>
      <w:r>
        <w:rPr>
          <w:rFonts w:ascii="Courier New" w:hAnsi="Courier New" w:cs="Courier New"/>
          <w:sz w:val="20"/>
          <w:szCs w:val="20"/>
          <w:lang w:val="en-US"/>
        </w:rPr>
        <w:t>b</w:t>
      </w:r>
      <w:r w:rsidRPr="00E32350">
        <w:rPr>
          <w:rFonts w:ascii="Courier New" w:hAnsi="Courier New" w:cs="Courier New"/>
          <w:sz w:val="20"/>
          <w:szCs w:val="20"/>
        </w:rPr>
        <w:t>: 10</w:t>
      </w:r>
    </w:p>
    <w:p w14:paraId="347C4C94" w14:textId="1F92AB8D" w:rsidR="00153CEE" w:rsidRPr="00991581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58CBF545" w14:textId="238D48FC" w:rsidR="00153CEE" w:rsidRPr="00991581" w:rsidRDefault="00153CEE">
      <w:pPr>
        <w:spacing w:after="0" w:line="240" w:lineRule="auto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 w:rsidRPr="00991581">
        <w:rPr>
          <w:rFonts w:ascii="Times New Roman" w:eastAsia="Calibri" w:hAnsi="Times New Roman"/>
          <w:color w:val="000000"/>
          <w:sz w:val="28"/>
          <w:szCs w:val="28"/>
          <w:lang w:eastAsia="en-US"/>
        </w:rPr>
        <w:br w:type="page"/>
      </w:r>
    </w:p>
    <w:p w14:paraId="313B5192" w14:textId="38EADD9E" w:rsidR="00153CEE" w:rsidRPr="00991581" w:rsidRDefault="00153CEE" w:rsidP="00153CEE">
      <w:pPr>
        <w:spacing w:after="0"/>
        <w:rPr>
          <w:rFonts w:ascii="Times New Roman" w:hAnsi="Times New Roman"/>
          <w:b/>
          <w:sz w:val="28"/>
          <w:szCs w:val="28"/>
          <w:u w:val="single"/>
        </w:rPr>
      </w:pPr>
      <w:r w:rsidRPr="00AD3CC4">
        <w:rPr>
          <w:rFonts w:ascii="Times New Roman" w:hAnsi="Times New Roman"/>
          <w:b/>
          <w:sz w:val="28"/>
          <w:szCs w:val="28"/>
          <w:u w:val="single"/>
        </w:rPr>
        <w:lastRenderedPageBreak/>
        <w:t>ЗАДАЧА №</w:t>
      </w:r>
      <w:r w:rsidR="00DA04B4" w:rsidRPr="00991581">
        <w:rPr>
          <w:rFonts w:ascii="Times New Roman" w:hAnsi="Times New Roman"/>
          <w:b/>
          <w:sz w:val="28"/>
          <w:szCs w:val="28"/>
          <w:u w:val="single"/>
        </w:rPr>
        <w:t>3</w:t>
      </w:r>
    </w:p>
    <w:p w14:paraId="7E35BB1E" w14:textId="6E586A5A" w:rsidR="00153CEE" w:rsidRP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50F4F3A8" w14:textId="6C83F49E" w:rsid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Если среди трёх чисел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A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,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B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,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C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имеется хотя бы одно чётное. Вычислить максимальное, иначе минимальное.</w:t>
      </w:r>
    </w:p>
    <w:p w14:paraId="1D4C42B1" w14:textId="7206CB41" w:rsid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tbl>
      <w:tblPr>
        <w:tblStyle w:val="a4"/>
        <w:tblW w:w="10615" w:type="dxa"/>
        <w:tblLook w:val="04A0" w:firstRow="1" w:lastRow="0" w:firstColumn="1" w:lastColumn="0" w:noHBand="0" w:noVBand="1"/>
      </w:tblPr>
      <w:tblGrid>
        <w:gridCol w:w="4855"/>
        <w:gridCol w:w="5760"/>
      </w:tblGrid>
      <w:tr w:rsidR="00153CEE" w14:paraId="53DEE70C" w14:textId="77777777" w:rsidTr="00153CEE">
        <w:tc>
          <w:tcPr>
            <w:tcW w:w="4855" w:type="dxa"/>
          </w:tcPr>
          <w:p w14:paraId="08A24E61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Program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prog;</w:t>
            </w:r>
          </w:p>
          <w:p w14:paraId="55A59A5B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a, b,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c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integer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4D1F7AF6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isEven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boolean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4BBD0A68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Begin</w:t>
            </w:r>
          </w:p>
          <w:p w14:paraId="2E4505DC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Введите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28FE86BD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(a);</w:t>
            </w:r>
          </w:p>
          <w:p w14:paraId="4783D4E1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Введите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b'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278A9BE0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(b);</w:t>
            </w:r>
          </w:p>
          <w:p w14:paraId="0B8A9594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Введите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c'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5E9900E4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(c);</w:t>
            </w:r>
          </w:p>
          <w:p w14:paraId="2EC41886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33EDA386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((a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mod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 =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then </w:t>
            </w:r>
          </w:p>
          <w:p w14:paraId="3EA71329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begin</w:t>
            </w:r>
          </w:p>
          <w:p w14:paraId="2A96F0AD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Число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a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является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чётным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7B9BDC15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isEven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true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25571D86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1A1455F4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((b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mod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 =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then</w:t>
            </w:r>
          </w:p>
          <w:p w14:paraId="193234EE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begin</w:t>
            </w:r>
          </w:p>
          <w:p w14:paraId="36254649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Число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b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является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чётным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4F061E5C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isEven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true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38C77FF8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5885310C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((c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mod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 =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then</w:t>
            </w:r>
          </w:p>
          <w:p w14:paraId="08B77F0A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begin</w:t>
            </w:r>
          </w:p>
          <w:p w14:paraId="029168C5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'Число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c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является чётным'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F6D01A5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isEven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true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33E4D3A3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6C97E3A3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1A04D2BD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isEven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then</w:t>
            </w:r>
          </w:p>
          <w:p w14:paraId="46154D24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begin</w:t>
            </w:r>
          </w:p>
          <w:p w14:paraId="3A3D258F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8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  </w:t>
            </w: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>// Вычисляем большее</w:t>
            </w:r>
          </w:p>
          <w:p w14:paraId="56D6C3BA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8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      // Число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a</w:t>
            </w: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 </w:t>
            </w:r>
            <w:proofErr w:type="spellStart"/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>большевсех</w:t>
            </w:r>
            <w:proofErr w:type="spellEnd"/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</w:p>
          <w:p w14:paraId="081F9C2D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((a &gt; b)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AND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(a &gt; c))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then </w:t>
            </w:r>
          </w:p>
          <w:p w14:paraId="3FB72983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  begin</w:t>
            </w:r>
          </w:p>
          <w:p w14:paraId="70C06526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8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      </w:t>
            </w: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>// Да!</w:t>
            </w:r>
          </w:p>
          <w:p w14:paraId="1FF5457D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'Большее число это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a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F77886E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</w:p>
          <w:p w14:paraId="47B9AA65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Нет</w:t>
            </w:r>
            <w:proofErr w:type="spellEnd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 xml:space="preserve">? - </w:t>
            </w:r>
            <w:proofErr w:type="spellStart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Странно</w:t>
            </w:r>
            <w:proofErr w:type="spellEnd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...</w:t>
            </w:r>
          </w:p>
          <w:p w14:paraId="38CAB4A4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 xml:space="preserve">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else 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((b &gt; a)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AND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(b &gt; c))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then</w:t>
            </w:r>
          </w:p>
          <w:p w14:paraId="5380CA26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  begin</w:t>
            </w:r>
          </w:p>
          <w:p w14:paraId="0ED7F417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'Большее число это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b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DBBD97F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</w:p>
          <w:p w14:paraId="7A938705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    </w:t>
            </w: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// А на этот раз? </w:t>
            </w:r>
            <w:proofErr w:type="spellStart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Ну</w:t>
            </w:r>
            <w:proofErr w:type="spellEnd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давай</w:t>
            </w:r>
            <w:proofErr w:type="spellEnd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же</w:t>
            </w:r>
            <w:proofErr w:type="spellEnd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!</w:t>
            </w:r>
          </w:p>
          <w:p w14:paraId="08AFB944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 xml:space="preserve">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else 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((c &gt; a)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AND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(c &gt; b))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then</w:t>
            </w:r>
          </w:p>
          <w:p w14:paraId="58630F4A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  begin</w:t>
            </w:r>
          </w:p>
          <w:p w14:paraId="6B4E5C74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'Большее число это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c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83DAE6D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31594ECF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</w:p>
          <w:p w14:paraId="4A31326A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else begin</w:t>
            </w:r>
          </w:p>
          <w:p w14:paraId="5C67F6D4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Вычисляем</w:t>
            </w:r>
            <w:proofErr w:type="spellEnd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меньшее</w:t>
            </w:r>
            <w:proofErr w:type="spellEnd"/>
          </w:p>
          <w:p w14:paraId="1B75198E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8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 xml:space="preserve">      </w:t>
            </w: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// Что там по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a</w:t>
            </w: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>-</w:t>
            </w:r>
            <w:proofErr w:type="spellStart"/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>шке</w:t>
            </w:r>
            <w:proofErr w:type="spellEnd"/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>?</w:t>
            </w:r>
          </w:p>
          <w:p w14:paraId="76621DB2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'Тут чётных чисел нет('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D1A2FF3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((a &lt; b)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AND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(a &lt; c))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then</w:t>
            </w:r>
          </w:p>
          <w:p w14:paraId="60AE4189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lastRenderedPageBreak/>
              <w:t xml:space="preserve">        begin</w:t>
            </w:r>
          </w:p>
          <w:p w14:paraId="181510D2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'Меньшее число это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a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B32F8EA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</w:p>
          <w:p w14:paraId="6D8424C9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else 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((b &lt; a)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AND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(b &lt; c))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then</w:t>
            </w:r>
          </w:p>
          <w:p w14:paraId="018435EC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  begin</w:t>
            </w:r>
          </w:p>
          <w:p w14:paraId="48155ECC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'Меньшее число это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b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6E29D8F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</w:p>
          <w:p w14:paraId="6EC3805D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else 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((c &lt; a)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AND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(c &lt; b))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then</w:t>
            </w:r>
          </w:p>
          <w:p w14:paraId="5D207515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  begin</w:t>
            </w:r>
          </w:p>
          <w:p w14:paraId="413885DD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'Меньшее число это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c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07443F5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775FCB38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526DFBBF" w14:textId="31040C8B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5760" w:type="dxa"/>
          </w:tcPr>
          <w:p w14:paraId="605FBCE8" w14:textId="52A67D00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noProof/>
                <w:color w:val="000000"/>
                <w:sz w:val="28"/>
                <w:szCs w:val="28"/>
                <w:lang w:eastAsia="en-US"/>
              </w:rPr>
              <w:lastRenderedPageBreak/>
              <w:drawing>
                <wp:inline distT="0" distB="0" distL="0" distR="0" wp14:anchorId="15AD671E" wp14:editId="1E70B27F">
                  <wp:extent cx="3438525" cy="5838049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598" cy="590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B078FF" w14:textId="77777777" w:rsid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0C3AC7CC" w14:textId="4C6A5C01" w:rsidR="00DA04B4" w:rsidRPr="00991581" w:rsidRDefault="00DA04B4" w:rsidP="00DA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Ввод</w:t>
      </w:r>
      <w:r w:rsidRPr="00991581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</w:t>
      </w:r>
      <w:r w:rsidR="00991581" w:rsidRPr="00991581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 w:rsidR="00991581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a</w:t>
      </w:r>
      <w:r w:rsidR="00991581" w:rsidRPr="00991581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1; </w:t>
      </w:r>
      <w:r w:rsidR="00991581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b</w:t>
      </w:r>
      <w:r w:rsidR="00991581" w:rsidRPr="00991581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7; </w:t>
      </w:r>
      <w:r w:rsidR="00991581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c</w:t>
      </w:r>
      <w:r w:rsidR="00991581" w:rsidRPr="00991581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8;</w:t>
      </w:r>
    </w:p>
    <w:p w14:paraId="460F995A" w14:textId="77777777" w:rsidR="00DA04B4" w:rsidRPr="00991581" w:rsidRDefault="00DA04B4" w:rsidP="00DA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Вывод</w:t>
      </w:r>
      <w:r w:rsidRPr="00991581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</w:t>
      </w:r>
    </w:p>
    <w:p w14:paraId="4DCE5096" w14:textId="77777777" w:rsidR="00991581" w:rsidRPr="00991581" w:rsidRDefault="00991581" w:rsidP="009915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ab/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ab/>
      </w:r>
      <w:r w:rsidRPr="00991581">
        <w:rPr>
          <w:rFonts w:ascii="Courier New" w:hAnsi="Courier New" w:cs="Courier New"/>
          <w:sz w:val="20"/>
          <w:szCs w:val="20"/>
        </w:rPr>
        <w:t xml:space="preserve">Число </w:t>
      </w:r>
      <w:r>
        <w:rPr>
          <w:rFonts w:ascii="Courier New" w:hAnsi="Courier New" w:cs="Courier New"/>
          <w:sz w:val="20"/>
          <w:szCs w:val="20"/>
          <w:lang w:val="en-US"/>
        </w:rPr>
        <w:t>c</w:t>
      </w:r>
      <w:r w:rsidRPr="00991581">
        <w:rPr>
          <w:rFonts w:ascii="Courier New" w:hAnsi="Courier New" w:cs="Courier New"/>
          <w:sz w:val="20"/>
          <w:szCs w:val="20"/>
        </w:rPr>
        <w:t xml:space="preserve"> является чётным</w:t>
      </w:r>
    </w:p>
    <w:p w14:paraId="7EF65F62" w14:textId="77777777" w:rsidR="00991581" w:rsidRPr="00991581" w:rsidRDefault="00991581" w:rsidP="00991581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urier New" w:hAnsi="Courier New" w:cs="Courier New"/>
          <w:sz w:val="20"/>
          <w:szCs w:val="20"/>
        </w:rPr>
      </w:pPr>
      <w:r w:rsidRPr="00991581">
        <w:rPr>
          <w:rFonts w:ascii="Courier New" w:hAnsi="Courier New" w:cs="Courier New"/>
          <w:sz w:val="20"/>
          <w:szCs w:val="20"/>
        </w:rPr>
        <w:t xml:space="preserve">Большее число это </w:t>
      </w:r>
      <w:r>
        <w:rPr>
          <w:rFonts w:ascii="Courier New" w:hAnsi="Courier New" w:cs="Courier New"/>
          <w:sz w:val="20"/>
          <w:szCs w:val="20"/>
          <w:lang w:val="en-US"/>
        </w:rPr>
        <w:t>c</w:t>
      </w:r>
    </w:p>
    <w:p w14:paraId="3296A085" w14:textId="4CB62B16" w:rsid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2111CC91" w14:textId="42E19671" w:rsidR="00153CEE" w:rsidRDefault="00153CEE">
      <w:pPr>
        <w:spacing w:after="0" w:line="240" w:lineRule="auto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br w:type="page"/>
      </w:r>
    </w:p>
    <w:p w14:paraId="3875C20E" w14:textId="5C3A82BA" w:rsidR="00153CEE" w:rsidRPr="00991581" w:rsidRDefault="00153CEE" w:rsidP="00153CEE">
      <w:pPr>
        <w:spacing w:after="0"/>
        <w:rPr>
          <w:rFonts w:ascii="Times New Roman" w:hAnsi="Times New Roman"/>
          <w:b/>
          <w:sz w:val="28"/>
          <w:szCs w:val="28"/>
          <w:u w:val="single"/>
        </w:rPr>
      </w:pPr>
      <w:r w:rsidRPr="00AD3CC4">
        <w:rPr>
          <w:rFonts w:ascii="Times New Roman" w:hAnsi="Times New Roman"/>
          <w:b/>
          <w:sz w:val="28"/>
          <w:szCs w:val="28"/>
          <w:u w:val="single"/>
        </w:rPr>
        <w:lastRenderedPageBreak/>
        <w:t>ЗАДАЧА №</w:t>
      </w:r>
      <w:r w:rsidR="00DA04B4" w:rsidRPr="00991581">
        <w:rPr>
          <w:rFonts w:ascii="Times New Roman" w:hAnsi="Times New Roman"/>
          <w:b/>
          <w:sz w:val="28"/>
          <w:szCs w:val="28"/>
          <w:u w:val="single"/>
        </w:rPr>
        <w:t>4</w:t>
      </w:r>
    </w:p>
    <w:p w14:paraId="635536A1" w14:textId="18A25BC5" w:rsid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27A74F63" w14:textId="3FD2838F" w:rsid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Определить является ли точка с координатами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X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>.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Y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точкой пересечения диагоналей квадрата со стороной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R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, одна вершина которого расположена в начале координат.</w:t>
      </w:r>
    </w:p>
    <w:p w14:paraId="0A0DCE02" w14:textId="4EA4DA06" w:rsid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29"/>
        <w:gridCol w:w="5166"/>
      </w:tblGrid>
      <w:tr w:rsidR="00153CEE" w14:paraId="741C580B" w14:textId="77777777" w:rsidTr="00153CEE">
        <w:tc>
          <w:tcPr>
            <w:tcW w:w="5097" w:type="dxa"/>
          </w:tcPr>
          <w:p w14:paraId="7F0FD5EF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Program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prog;</w:t>
            </w:r>
          </w:p>
          <w:p w14:paraId="1D8F1D33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quadCenter_x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quadCenter_y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point_x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point_y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quad_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side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real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165FEC3F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str0, str1, 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result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string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78F6E1A2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Begin</w:t>
            </w:r>
          </w:p>
          <w:p w14:paraId="323AFF42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1C5F671D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str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0:=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Введите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130378BD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str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1:=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координаты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073B9CCA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14FAB8B8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str0,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сторону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квадрата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718D1B52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quad_side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4D5E06A2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str0, str1,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'x'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2B3159C8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point_x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1F4E1AD6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str0, str1,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12683AAB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point_y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439F6B11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55DB46D0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8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>// Ищем координаты середины квадрата</w:t>
            </w:r>
          </w:p>
          <w:p w14:paraId="58387905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8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  </w:t>
            </w:r>
          </w:p>
          <w:p w14:paraId="09879E65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quadCenter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x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:=</w:t>
            </w:r>
            <w:proofErr w:type="gram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quad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_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side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/ </w:t>
            </w:r>
            <w:r w:rsidRPr="00153CEE">
              <w:rPr>
                <w:rFonts w:ascii="Courier New" w:hAnsi="Courier New" w:cs="Courier New"/>
                <w:color w:val="006400"/>
                <w:sz w:val="20"/>
                <w:szCs w:val="20"/>
              </w:rPr>
              <w:t>2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2D4398C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quadCenter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y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:=</w:t>
            </w:r>
            <w:proofErr w:type="gram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quad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_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side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/ </w:t>
            </w:r>
            <w:r w:rsidRPr="00153CEE">
              <w:rPr>
                <w:rFonts w:ascii="Courier New" w:hAnsi="Courier New" w:cs="Courier New"/>
                <w:color w:val="006400"/>
                <w:sz w:val="20"/>
                <w:szCs w:val="20"/>
              </w:rPr>
              <w:t>2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2B073D3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</w:p>
          <w:p w14:paraId="16580F77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'Середина квадрата в координатах: 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'('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point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_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x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';'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point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_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y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')'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B560958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</w:p>
          <w:p w14:paraId="3EB148E4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8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// Проверяем </w:t>
            </w:r>
            <w:proofErr w:type="spellStart"/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>координатыточки</w:t>
            </w:r>
            <w:proofErr w:type="spellEnd"/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 и середины квадрата</w:t>
            </w:r>
          </w:p>
          <w:p w14:paraId="32461717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8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  </w:t>
            </w:r>
          </w:p>
          <w:p w14:paraId="45F0930A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8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if</w:t>
            </w: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quadCenter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_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x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point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_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x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AND</w:t>
            </w: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quadCenter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_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y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point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_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y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then</w:t>
            </w:r>
          </w:p>
          <w:p w14:paraId="3945BDA0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  <w:r w:rsidRPr="00153CEE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result:=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 '</w:t>
            </w:r>
          </w:p>
          <w:p w14:paraId="4388788B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else</w:t>
            </w:r>
          </w:p>
          <w:p w14:paraId="65854908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result:=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не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454F9E42" w14:textId="77777777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1A772877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'Точка с координатами 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, _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result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 w:rsidRPr="00153CEE">
              <w:rPr>
                <w:rFonts w:ascii="Courier New" w:hAnsi="Courier New" w:cs="Courier New"/>
                <w:color w:val="0000FF"/>
                <w:sz w:val="20"/>
                <w:szCs w:val="20"/>
              </w:rPr>
              <w:t>'является точкой пересечения диагоналей квадрата'</w:t>
            </w: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8581294" w14:textId="77777777" w:rsidR="00153CEE" w:rsidRP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53CE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</w:p>
          <w:p w14:paraId="07CF8851" w14:textId="15CD9E32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5098" w:type="dxa"/>
          </w:tcPr>
          <w:p w14:paraId="3FAD3D7A" w14:textId="6E5C56D0" w:rsidR="00153CEE" w:rsidRDefault="00153CEE" w:rsidP="00153CE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 wp14:anchorId="052AE13C" wp14:editId="11F30E9D">
                  <wp:extent cx="3143250" cy="7610475"/>
                  <wp:effectExtent l="0" t="0" r="0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761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4CF3F8" w14:textId="77777777" w:rsidR="00153CEE" w:rsidRP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5F7AED08" w14:textId="7CB04774" w:rsidR="00DA04B4" w:rsidRPr="00AE62F8" w:rsidRDefault="00DA04B4" w:rsidP="00DA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Ввод</w:t>
      </w:r>
      <w:r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</w:t>
      </w:r>
      <w:r w:rsidR="00991581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 w:rsidR="00991581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a</w:t>
      </w:r>
      <w:r w:rsidR="00991581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16; </w:t>
      </w:r>
      <w:r w:rsidR="00AE62F8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b</w:t>
      </w:r>
      <w:r w:rsidR="00AE62F8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7.4; </w:t>
      </w:r>
      <w:r w:rsidR="00AE62F8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c</w:t>
      </w:r>
      <w:r w:rsidR="00AE62F8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1.4342</w:t>
      </w:r>
    </w:p>
    <w:p w14:paraId="09E435DC" w14:textId="11B2185E" w:rsidR="00DA04B4" w:rsidRDefault="00DA04B4" w:rsidP="00DA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Вывод</w:t>
      </w:r>
      <w:r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</w:t>
      </w:r>
    </w:p>
    <w:p w14:paraId="1D703C2B" w14:textId="77777777" w:rsidR="00AE62F8" w:rsidRPr="00AE62F8" w:rsidRDefault="00AE62F8" w:rsidP="00AE62F8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sz w:val="20"/>
          <w:szCs w:val="20"/>
        </w:rPr>
      </w:pPr>
      <w:r w:rsidRPr="00AE62F8">
        <w:rPr>
          <w:rFonts w:ascii="Courier New" w:hAnsi="Courier New" w:cs="Courier New"/>
          <w:sz w:val="20"/>
          <w:szCs w:val="20"/>
        </w:rPr>
        <w:t>Середина квадрата в координатах: (7.4;1.4342)</w:t>
      </w:r>
    </w:p>
    <w:p w14:paraId="75C10CD1" w14:textId="77777777" w:rsidR="00AE62F8" w:rsidRPr="00AE62F8" w:rsidRDefault="00AE62F8" w:rsidP="00AE62F8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sz w:val="20"/>
          <w:szCs w:val="20"/>
        </w:rPr>
      </w:pPr>
      <w:r w:rsidRPr="00AE62F8">
        <w:rPr>
          <w:rFonts w:ascii="Courier New" w:hAnsi="Courier New" w:cs="Courier New"/>
          <w:sz w:val="20"/>
          <w:szCs w:val="20"/>
        </w:rPr>
        <w:t>Точка с координатами не является точкой пересечения диагоналей квадрата</w:t>
      </w:r>
    </w:p>
    <w:p w14:paraId="785D7EEC" w14:textId="77777777" w:rsidR="00AE62F8" w:rsidRPr="00AE62F8" w:rsidRDefault="00AE62F8" w:rsidP="00DA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6FBA574B" w14:textId="0A15ADE8" w:rsidR="00153CEE" w:rsidRDefault="00153CEE">
      <w:pPr>
        <w:spacing w:after="0" w:line="240" w:lineRule="auto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406A536F" w14:textId="20A379A9" w:rsidR="00153CEE" w:rsidRPr="00AE62F8" w:rsidRDefault="00153CEE" w:rsidP="00153CEE">
      <w:pPr>
        <w:spacing w:after="0"/>
        <w:rPr>
          <w:rFonts w:ascii="Times New Roman" w:hAnsi="Times New Roman"/>
          <w:b/>
          <w:sz w:val="28"/>
          <w:szCs w:val="28"/>
          <w:u w:val="single"/>
        </w:rPr>
      </w:pPr>
      <w:r w:rsidRPr="00AD3CC4">
        <w:rPr>
          <w:rFonts w:ascii="Times New Roman" w:hAnsi="Times New Roman"/>
          <w:b/>
          <w:sz w:val="28"/>
          <w:szCs w:val="28"/>
          <w:u w:val="single"/>
        </w:rPr>
        <w:t>ЗАДАЧА №</w:t>
      </w:r>
      <w:r w:rsidR="00DA04B4" w:rsidRPr="00AE62F8">
        <w:rPr>
          <w:rFonts w:ascii="Times New Roman" w:hAnsi="Times New Roman"/>
          <w:b/>
          <w:sz w:val="28"/>
          <w:szCs w:val="28"/>
          <w:u w:val="single"/>
        </w:rPr>
        <w:t>5</w:t>
      </w:r>
    </w:p>
    <w:p w14:paraId="3FEB2C74" w14:textId="4A0FA02A" w:rsid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5480591A" w14:textId="01A3EA43" w:rsidR="00153CEE" w:rsidRDefault="00153CEE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Составить программу, которая реализовала бы следующие действия</w:t>
      </w:r>
      <w:r w:rsidRPr="00153CEE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: 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по введённому </w:t>
      </w:r>
      <w:r w:rsid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числу </w:t>
      </w:r>
      <w:r w:rsidR="007F3166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K</w:t>
      </w:r>
      <w:r w:rsid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(до 10) выдавала бы соответствующую ей римскую цифру.</w:t>
      </w:r>
    </w:p>
    <w:p w14:paraId="085EBD59" w14:textId="3592AADE" w:rsidR="007F3166" w:rsidRDefault="007F3166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7F3166" w14:paraId="001380F5" w14:textId="77777777" w:rsidTr="007F3166">
        <w:tc>
          <w:tcPr>
            <w:tcW w:w="5097" w:type="dxa"/>
          </w:tcPr>
          <w:p w14:paraId="13B1D867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Program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prog;</w:t>
            </w:r>
          </w:p>
          <w:p w14:paraId="28C79B92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input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integer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0CA7F3B4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result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string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223CF4B1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Begin</w:t>
            </w:r>
          </w:p>
          <w:p w14:paraId="1783FBE7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Введите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число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от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1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до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10'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3D6378FA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(_input);</w:t>
            </w:r>
          </w:p>
          <w:p w14:paraId="2C24E12B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1DDEFA00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((_input &gt;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AND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(_input &lt;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11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then</w:t>
            </w:r>
          </w:p>
          <w:p w14:paraId="0E29A181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begin</w:t>
            </w:r>
          </w:p>
          <w:p w14:paraId="6E257A9F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case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_input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of</w:t>
            </w:r>
          </w:p>
          <w:p w14:paraId="2EDE1EC6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 xml:space="preserve">1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_result:=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1A4F52E5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 xml:space="preserve">2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_result:=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'II'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702BE12C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 xml:space="preserve">3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_result:=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'III'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5E6A47D9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 xml:space="preserve">4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_result:=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'IV'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2E533B35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 xml:space="preserve">5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_result:=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'V'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4A131EE5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 xml:space="preserve">6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_result:=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'VI'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5A950B56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 xml:space="preserve">7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_result:=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'VII'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22E0BB69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 xml:space="preserve">8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_result:=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'VIII'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22826478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 xml:space="preserve">9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_result:=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'IX'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7F550158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gramStart"/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 xml:space="preserve">10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_result:=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'X'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7B217E2F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4EF2BC99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Результат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: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_input,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 =&gt;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_result)</w:t>
            </w:r>
          </w:p>
          <w:p w14:paraId="513A063C" w14:textId="77777777" w:rsidR="007F3166" w:rsidRP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 w:rsidRPr="007F3166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else</w:t>
            </w:r>
            <w:r w:rsidRPr="007F3166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  <w:p w14:paraId="3A0DFEAB" w14:textId="77777777" w:rsidR="007F3166" w:rsidRP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 w:rsidRPr="007F3166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begin</w:t>
            </w:r>
          </w:p>
          <w:p w14:paraId="45EFBBEA" w14:textId="77777777" w:rsidR="007F3166" w:rsidRP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7F3166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7F3166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7F3166">
              <w:rPr>
                <w:rFonts w:ascii="Courier New" w:hAnsi="Courier New" w:cs="Courier New"/>
                <w:color w:val="0000FF"/>
                <w:sz w:val="20"/>
                <w:szCs w:val="20"/>
              </w:rPr>
              <w:t>'Вы ввели число больше 10 или меньше 1'</w:t>
            </w:r>
            <w:r w:rsidRPr="007F3166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908D906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7F3166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(_input);</w:t>
            </w:r>
          </w:p>
          <w:p w14:paraId="037A8CEE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6591F204" w14:textId="0F7D4075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5098" w:type="dxa"/>
          </w:tcPr>
          <w:p w14:paraId="2AFE7D23" w14:textId="7574037A" w:rsidR="007F3166" w:rsidRDefault="007F3166" w:rsidP="00153CE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 wp14:anchorId="47FD4142" wp14:editId="40B6A472">
                  <wp:extent cx="2600325" cy="5000625"/>
                  <wp:effectExtent l="0" t="0" r="9525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500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B1DA14" w14:textId="77777777" w:rsidR="007F3166" w:rsidRPr="007F3166" w:rsidRDefault="007F3166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12F2E642" w14:textId="05EBF2B0" w:rsidR="00DA04B4" w:rsidRPr="00AE62F8" w:rsidRDefault="00DA04B4" w:rsidP="00DA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Ввод</w:t>
      </w:r>
      <w:r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</w:t>
      </w:r>
      <w:r w:rsidR="00AE62F8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_</w:t>
      </w:r>
      <w:r w:rsidR="00AE62F8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input</w:t>
      </w:r>
      <w:r w:rsidR="00AE62F8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3;</w:t>
      </w:r>
    </w:p>
    <w:p w14:paraId="0B782156" w14:textId="2DD47D1C" w:rsidR="00DA04B4" w:rsidRPr="00AE62F8" w:rsidRDefault="00DA04B4" w:rsidP="00DA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Вывод</w:t>
      </w:r>
      <w:r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</w:t>
      </w:r>
      <w:r w:rsidR="00AE62F8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 w:rsidR="00AE62F8" w:rsidRPr="00AE62F8">
        <w:rPr>
          <w:rFonts w:ascii="Courier New" w:hAnsi="Courier New" w:cs="Courier New"/>
          <w:sz w:val="20"/>
          <w:szCs w:val="20"/>
        </w:rPr>
        <w:t xml:space="preserve">Результат: 3 =&gt; </w:t>
      </w:r>
      <w:r w:rsidR="00AE62F8">
        <w:rPr>
          <w:rFonts w:ascii="Courier New" w:hAnsi="Courier New" w:cs="Courier New"/>
          <w:sz w:val="20"/>
          <w:szCs w:val="20"/>
          <w:lang w:val="en-US"/>
        </w:rPr>
        <w:t>III</w:t>
      </w:r>
    </w:p>
    <w:p w14:paraId="319F4479" w14:textId="461291E6" w:rsidR="007F3166" w:rsidRDefault="007F3166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51740A62" w14:textId="6BBF25AB" w:rsidR="007F3166" w:rsidRDefault="007F3166">
      <w:pPr>
        <w:spacing w:after="0" w:line="240" w:lineRule="auto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br w:type="page"/>
      </w:r>
    </w:p>
    <w:p w14:paraId="3066DF6E" w14:textId="3709CF3C" w:rsidR="007F3166" w:rsidRPr="00AE62F8" w:rsidRDefault="007F3166" w:rsidP="007F3166">
      <w:pPr>
        <w:spacing w:after="0"/>
        <w:rPr>
          <w:rFonts w:ascii="Times New Roman" w:hAnsi="Times New Roman"/>
          <w:b/>
          <w:sz w:val="28"/>
          <w:szCs w:val="28"/>
          <w:u w:val="single"/>
        </w:rPr>
      </w:pPr>
      <w:r w:rsidRPr="00AD3CC4">
        <w:rPr>
          <w:rFonts w:ascii="Times New Roman" w:hAnsi="Times New Roman"/>
          <w:b/>
          <w:sz w:val="28"/>
          <w:szCs w:val="28"/>
          <w:u w:val="single"/>
        </w:rPr>
        <w:lastRenderedPageBreak/>
        <w:t>ЗАДАЧА №</w:t>
      </w:r>
      <w:r w:rsidR="00DA04B4" w:rsidRPr="00AE62F8">
        <w:rPr>
          <w:rFonts w:ascii="Times New Roman" w:hAnsi="Times New Roman"/>
          <w:b/>
          <w:sz w:val="28"/>
          <w:szCs w:val="28"/>
          <w:u w:val="single"/>
        </w:rPr>
        <w:t>6</w:t>
      </w:r>
    </w:p>
    <w:p w14:paraId="1F1509AF" w14:textId="75965906" w:rsidR="007F3166" w:rsidRDefault="007F3166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23E221C2" w14:textId="0B0540A7" w:rsidR="007F3166" w:rsidRDefault="007F3166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Для целого числа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K</w:t>
      </w:r>
      <w:r w:rsidRP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от 1 до 9 напечатать фразу </w:t>
      </w:r>
      <w:r w:rsidRP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>‘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мне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K</w:t>
      </w:r>
      <w:r w:rsidRP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лет</w:t>
      </w:r>
      <w:r w:rsidRP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>’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, учитывая при этом, что при некоторых значениях </w:t>
      </w:r>
      <w:r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K</w:t>
      </w:r>
      <w:r w:rsidRP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слово </w:t>
      </w:r>
      <w:r w:rsidRP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>‘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лет</w:t>
      </w:r>
      <w:r w:rsidRP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>’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надо заменить на слово </w:t>
      </w:r>
      <w:r w:rsidRP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>‘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год</w:t>
      </w:r>
      <w:r w:rsidRP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>’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или </w:t>
      </w:r>
      <w:r w:rsidRP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>‘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года</w:t>
      </w:r>
      <w:r w:rsidRPr="007F3166">
        <w:rPr>
          <w:rFonts w:ascii="Times New Roman" w:eastAsia="Calibri" w:hAnsi="Times New Roman"/>
          <w:color w:val="000000"/>
          <w:sz w:val="28"/>
          <w:szCs w:val="28"/>
          <w:lang w:eastAsia="en-US"/>
        </w:rPr>
        <w:t>’</w:t>
      </w: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.</w:t>
      </w:r>
    </w:p>
    <w:p w14:paraId="638DF007" w14:textId="573E2EF3" w:rsidR="007F3166" w:rsidRDefault="007F3166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29"/>
        <w:gridCol w:w="5166"/>
      </w:tblGrid>
      <w:tr w:rsidR="007F3166" w14:paraId="637431C7" w14:textId="77777777" w:rsidTr="007F3166">
        <w:tc>
          <w:tcPr>
            <w:tcW w:w="5097" w:type="dxa"/>
          </w:tcPr>
          <w:p w14:paraId="456BE2F4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Program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prog;</w:t>
            </w:r>
          </w:p>
          <w:p w14:paraId="56EE91F7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input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integer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19629D14" w14:textId="77777777" w:rsidR="007F3166" w:rsidRP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Begin</w:t>
            </w:r>
          </w:p>
          <w:p w14:paraId="7730D4C4" w14:textId="77777777" w:rsidR="007F3166" w:rsidRP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7F3166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7F3166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7F3166">
              <w:rPr>
                <w:rFonts w:ascii="Courier New" w:hAnsi="Courier New" w:cs="Courier New"/>
                <w:color w:val="0000FF"/>
                <w:sz w:val="20"/>
                <w:szCs w:val="20"/>
              </w:rPr>
              <w:t>'Введите целое число от 1 до 9'</w:t>
            </w:r>
            <w:r w:rsidRPr="007F3166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75F4E81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7F3166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(_input);</w:t>
            </w:r>
          </w:p>
          <w:p w14:paraId="0E53628A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2FF7FA09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((_input &gt;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AND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(_input &lt;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10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then </w:t>
            </w:r>
          </w:p>
          <w:p w14:paraId="5740040F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begin</w:t>
            </w:r>
          </w:p>
          <w:p w14:paraId="4DE896A7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case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_input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of</w:t>
            </w:r>
          </w:p>
          <w:p w14:paraId="6EE87163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Мне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_input,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'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год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6652D24E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5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6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7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8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9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Мне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_input,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'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лет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125AF78B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4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Мне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_input,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'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года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46D756FA" w14:textId="77777777" w:rsidR="007F3166" w:rsidRP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</w:p>
          <w:p w14:paraId="4E309999" w14:textId="77777777" w:rsidR="007F3166" w:rsidRP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 w:rsidRPr="007F3166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 w:rsidRPr="007F3166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else</w:t>
            </w:r>
          </w:p>
          <w:p w14:paraId="3981682F" w14:textId="77777777" w:rsidR="007F3166" w:rsidRP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</w:pPr>
            <w:r w:rsidRPr="007F3166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begin</w:t>
            </w:r>
          </w:p>
          <w:p w14:paraId="3486B89A" w14:textId="77777777" w:rsidR="007F3166" w:rsidRP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7F3166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7F3166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7F3166">
              <w:rPr>
                <w:rFonts w:ascii="Courier New" w:hAnsi="Courier New" w:cs="Courier New"/>
                <w:color w:val="0000FF"/>
                <w:sz w:val="20"/>
                <w:szCs w:val="20"/>
              </w:rPr>
              <w:t>'Вы ввели число больше или меньше диапазона [1; 9]'</w:t>
            </w:r>
            <w:r w:rsidRPr="007F3166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F64CA82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7F3166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(_input);</w:t>
            </w:r>
          </w:p>
          <w:p w14:paraId="48B9998B" w14:textId="77777777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4A6F1EBA" w14:textId="13444BCE" w:rsidR="007F3166" w:rsidRDefault="007F3166" w:rsidP="007F316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5098" w:type="dxa"/>
          </w:tcPr>
          <w:p w14:paraId="23FAB165" w14:textId="460BCA4C" w:rsidR="007F3166" w:rsidRDefault="007F3166" w:rsidP="00153CE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 wp14:anchorId="64E5F2AE" wp14:editId="2E08827F">
                  <wp:extent cx="3143250" cy="49960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0029" cy="5038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9BF8D9" w14:textId="77777777" w:rsidR="007F3166" w:rsidRPr="007F3166" w:rsidRDefault="007F3166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1AA38BEE" w14:textId="7F4C46CA" w:rsidR="00DA04B4" w:rsidRPr="00AE62F8" w:rsidRDefault="00DA04B4" w:rsidP="00DA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Ввод</w:t>
      </w:r>
      <w:r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</w:t>
      </w:r>
      <w:r w:rsidR="00AE62F8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_</w:t>
      </w:r>
      <w:r w:rsidR="00AE62F8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input</w:t>
      </w:r>
      <w:r w:rsidR="00AE62F8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6;</w:t>
      </w:r>
    </w:p>
    <w:p w14:paraId="0F3BD8F8" w14:textId="62A55D19" w:rsidR="00DA04B4" w:rsidRPr="00AE62F8" w:rsidRDefault="00DA04B4" w:rsidP="00DA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Вывод</w:t>
      </w:r>
      <w:r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</w:t>
      </w:r>
      <w:r w:rsidR="00AE62F8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 w:rsidR="00AE62F8" w:rsidRPr="00AE62F8">
        <w:rPr>
          <w:rFonts w:ascii="Courier New" w:hAnsi="Courier New" w:cs="Courier New"/>
          <w:sz w:val="20"/>
          <w:szCs w:val="20"/>
        </w:rPr>
        <w:t>Мне 6 лет</w:t>
      </w:r>
    </w:p>
    <w:p w14:paraId="0852E0BE" w14:textId="6E848D65" w:rsidR="007F3166" w:rsidRDefault="007F3166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6E315A9E" w14:textId="2B2C4F5B" w:rsidR="007F3166" w:rsidRDefault="007F3166">
      <w:pPr>
        <w:spacing w:after="0" w:line="240" w:lineRule="auto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br w:type="page"/>
      </w:r>
    </w:p>
    <w:p w14:paraId="27386F3D" w14:textId="4E5665DF" w:rsidR="007F3166" w:rsidRPr="00AE62F8" w:rsidRDefault="007F3166" w:rsidP="007F3166">
      <w:pPr>
        <w:spacing w:after="0"/>
        <w:rPr>
          <w:rFonts w:ascii="Times New Roman" w:hAnsi="Times New Roman"/>
          <w:b/>
          <w:sz w:val="28"/>
          <w:szCs w:val="28"/>
          <w:u w:val="single"/>
        </w:rPr>
      </w:pPr>
      <w:r w:rsidRPr="00AD3CC4">
        <w:rPr>
          <w:rFonts w:ascii="Times New Roman" w:hAnsi="Times New Roman"/>
          <w:b/>
          <w:sz w:val="28"/>
          <w:szCs w:val="28"/>
          <w:u w:val="single"/>
        </w:rPr>
        <w:lastRenderedPageBreak/>
        <w:t>ЗАДАЧА №</w:t>
      </w:r>
      <w:r w:rsidR="00DA04B4" w:rsidRPr="00AE62F8">
        <w:rPr>
          <w:rFonts w:ascii="Times New Roman" w:hAnsi="Times New Roman"/>
          <w:b/>
          <w:sz w:val="28"/>
          <w:szCs w:val="28"/>
          <w:u w:val="single"/>
        </w:rPr>
        <w:t>7</w:t>
      </w:r>
    </w:p>
    <w:p w14:paraId="5DED148C" w14:textId="3B102DDC" w:rsidR="007F3166" w:rsidRDefault="007F3166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76BC1B53" w14:textId="49ED06AF" w:rsidR="007F3166" w:rsidRDefault="007F3166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Для натурального числа </w:t>
      </w:r>
      <w:r w:rsidR="001F32B4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K</w:t>
      </w:r>
      <w:r w:rsidR="001F32B4" w:rsidRP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 w:rsid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напечатать фразу </w:t>
      </w:r>
      <w:r w:rsidR="001F32B4" w:rsidRP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>‘</w:t>
      </w:r>
      <w:r w:rsid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мы нашли </w:t>
      </w:r>
      <w:r w:rsidR="001F32B4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K</w:t>
      </w:r>
      <w:r w:rsidR="001F32B4" w:rsidRP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 w:rsid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>грибов в лесу</w:t>
      </w:r>
      <w:r w:rsidR="001F32B4" w:rsidRP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>’</w:t>
      </w:r>
      <w:r w:rsid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>, согласовав окончание слова</w:t>
      </w:r>
      <w:r w:rsidR="001F32B4" w:rsidRP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‘</w:t>
      </w:r>
      <w:r w:rsid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>гриб</w:t>
      </w:r>
      <w:r w:rsidR="001F32B4" w:rsidRP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>’</w:t>
      </w:r>
      <w:r w:rsid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с числом </w:t>
      </w:r>
      <w:r w:rsidR="001F32B4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K</w:t>
      </w:r>
      <w:r w:rsidR="001F32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>.</w:t>
      </w:r>
    </w:p>
    <w:p w14:paraId="252648AF" w14:textId="48BF24A3" w:rsidR="001F32B4" w:rsidRDefault="001F32B4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1F32B4" w14:paraId="0C08EE98" w14:textId="77777777" w:rsidTr="001F32B4">
        <w:tc>
          <w:tcPr>
            <w:tcW w:w="5097" w:type="dxa"/>
          </w:tcPr>
          <w:p w14:paraId="3EBB1951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Program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prog;</w:t>
            </w:r>
          </w:p>
          <w:p w14:paraId="2AC7144A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input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integer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326228E2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text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string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7AC7434F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var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_s1, _s2, _s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3 :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string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496E2C67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Begin</w:t>
            </w:r>
          </w:p>
          <w:p w14:paraId="22AA4B41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7A15BC4D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_s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1:=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'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Гриба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2EE5BEF3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_s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2:=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'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Грибов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3EDB3630" w14:textId="77777777" w:rsidR="001F32B4" w:rsidRP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>_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</w:t>
            </w:r>
            <w:proofErr w:type="gramStart"/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>3:=</w:t>
            </w:r>
            <w:proofErr w:type="gramEnd"/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F32B4">
              <w:rPr>
                <w:rFonts w:ascii="Courier New" w:hAnsi="Courier New" w:cs="Courier New"/>
                <w:color w:val="0000FF"/>
                <w:sz w:val="20"/>
                <w:szCs w:val="20"/>
              </w:rPr>
              <w:t>' Гриб'</w:t>
            </w:r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ABA94F8" w14:textId="77777777" w:rsidR="001F32B4" w:rsidRP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text</w:t>
            </w:r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>:=</w:t>
            </w:r>
            <w:proofErr w:type="gramEnd"/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F32B4">
              <w:rPr>
                <w:rFonts w:ascii="Courier New" w:hAnsi="Courier New" w:cs="Courier New"/>
                <w:color w:val="0000FF"/>
                <w:sz w:val="20"/>
                <w:szCs w:val="20"/>
              </w:rPr>
              <w:t>'Мы нашли '</w:t>
            </w:r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2F1DD83" w14:textId="77777777" w:rsidR="001F32B4" w:rsidRP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</w:p>
          <w:p w14:paraId="73CBC853" w14:textId="77777777" w:rsidR="001F32B4" w:rsidRP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1F32B4">
              <w:rPr>
                <w:rFonts w:ascii="Courier New" w:hAnsi="Courier New" w:cs="Courier New"/>
                <w:color w:val="0000FF"/>
                <w:sz w:val="20"/>
                <w:szCs w:val="20"/>
              </w:rPr>
              <w:t>'Введите натуральное целое число от 0 до 10'</w:t>
            </w:r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BD0FAE8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1F32B4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(_input);</w:t>
            </w:r>
          </w:p>
          <w:p w14:paraId="4B367FB4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</w:p>
          <w:p w14:paraId="04CE0C1D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((_input &gt; -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AND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(_input &lt;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11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))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then</w:t>
            </w:r>
          </w:p>
          <w:p w14:paraId="6FB36157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begin</w:t>
            </w:r>
          </w:p>
          <w:p w14:paraId="4FAA3845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case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_input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of</w:t>
            </w:r>
          </w:p>
          <w:p w14:paraId="503D9E09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4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_text, _input, _s1);</w:t>
            </w:r>
          </w:p>
          <w:p w14:paraId="66E4997B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5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6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7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8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9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10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_text, _input, _s2);</w:t>
            </w:r>
          </w:p>
          <w:p w14:paraId="6AE0F832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color w:val="006400"/>
                <w:sz w:val="20"/>
                <w:szCs w:val="20"/>
                <w:lang w:val="en-US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_text, _input, _s3);</w:t>
            </w:r>
          </w:p>
          <w:p w14:paraId="539E8150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</w:p>
          <w:p w14:paraId="02D3AA51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end else </w:t>
            </w:r>
          </w:p>
          <w:p w14:paraId="0D398726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begin</w:t>
            </w:r>
          </w:p>
          <w:p w14:paraId="7302663D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Writeln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Вы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ввели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число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вне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диапозона</w:t>
            </w:r>
            <w:proofErr w:type="spellEnd"/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[0; 10]'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3E193427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Readln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(_input);</w:t>
            </w:r>
          </w:p>
          <w:p w14:paraId="67F28C6A" w14:textId="77777777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4F16E0CD" w14:textId="5F01ACF3" w:rsidR="001F32B4" w:rsidRDefault="001F32B4" w:rsidP="001F32B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End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5098" w:type="dxa"/>
          </w:tcPr>
          <w:p w14:paraId="3BBAE5A6" w14:textId="6976448E" w:rsidR="001F32B4" w:rsidRDefault="001F32B4" w:rsidP="00153CEE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/>
                <w:noProof/>
                <w:color w:val="000000"/>
                <w:sz w:val="28"/>
                <w:szCs w:val="28"/>
                <w:lang w:eastAsia="en-US"/>
              </w:rPr>
              <w:drawing>
                <wp:inline distT="0" distB="0" distL="0" distR="0" wp14:anchorId="2E5FF625" wp14:editId="55C9EF62">
                  <wp:extent cx="3038475" cy="4895850"/>
                  <wp:effectExtent l="0" t="0" r="952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475" cy="489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ED4A7E" w14:textId="77777777" w:rsidR="001F32B4" w:rsidRPr="001F32B4" w:rsidRDefault="001F32B4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01A17C5B" w14:textId="215B2241" w:rsidR="007F3166" w:rsidRPr="00AE62F8" w:rsidRDefault="001F32B4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Ввод</w:t>
      </w:r>
      <w:r w:rsidR="00AE62F8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>: _</w:t>
      </w:r>
      <w:r w:rsidR="00AE62F8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input</w:t>
      </w:r>
      <w:r w:rsidR="00AE62F8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= 1;</w:t>
      </w:r>
    </w:p>
    <w:p w14:paraId="548EDA0B" w14:textId="798EEA40" w:rsidR="001F32B4" w:rsidRPr="00AE62F8" w:rsidRDefault="001F32B4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/>
          <w:color w:val="000000"/>
          <w:sz w:val="28"/>
          <w:szCs w:val="28"/>
          <w:lang w:eastAsia="en-US"/>
        </w:rPr>
        <w:t>Вывод</w:t>
      </w:r>
      <w:r w:rsidR="00AE62F8" w:rsidRPr="00AE62F8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: </w:t>
      </w:r>
      <w:r w:rsidR="00AE62F8" w:rsidRPr="00AE62F8">
        <w:rPr>
          <w:rFonts w:ascii="Courier New" w:hAnsi="Courier New" w:cs="Courier New"/>
          <w:sz w:val="20"/>
          <w:szCs w:val="20"/>
        </w:rPr>
        <w:t>Мы нашли 1 Гриб</w:t>
      </w:r>
    </w:p>
    <w:p w14:paraId="17DDCA5E" w14:textId="77777777" w:rsidR="001F32B4" w:rsidRPr="00153CEE" w:rsidRDefault="001F32B4" w:rsidP="00153CE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</w:p>
    <w:p w14:paraId="3E8339EB" w14:textId="3DD86A13" w:rsidR="00923FE7" w:rsidRPr="007B1EF8" w:rsidRDefault="002404B4" w:rsidP="002404B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/>
          <w:color w:val="000000"/>
          <w:sz w:val="28"/>
          <w:szCs w:val="28"/>
          <w:lang w:eastAsia="en-US"/>
        </w:rPr>
      </w:pPr>
      <w:r w:rsidRPr="002404B4">
        <w:rPr>
          <w:rFonts w:ascii="Times New Roman" w:eastAsia="Calibri" w:hAnsi="Times New Roman"/>
          <w:b/>
          <w:color w:val="000000"/>
          <w:sz w:val="28"/>
          <w:szCs w:val="28"/>
          <w:lang w:eastAsia="en-US"/>
        </w:rPr>
        <w:t>Вывод:</w:t>
      </w:r>
      <w:r w:rsidRPr="002404B4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 </w:t>
      </w:r>
      <w:r w:rsidR="00F5492E">
        <w:rPr>
          <w:rFonts w:ascii="Times New Roman" w:eastAsia="Calibri" w:hAnsi="Times New Roman"/>
          <w:color w:val="000000"/>
          <w:sz w:val="28"/>
          <w:szCs w:val="28"/>
          <w:lang w:eastAsia="en-US"/>
        </w:rPr>
        <w:t xml:space="preserve">Я изучил как использовать условные операторы в языке </w:t>
      </w:r>
      <w:r w:rsidR="00F5492E">
        <w:rPr>
          <w:rFonts w:ascii="Times New Roman" w:eastAsia="Calibri" w:hAnsi="Times New Roman"/>
          <w:color w:val="000000"/>
          <w:sz w:val="28"/>
          <w:szCs w:val="28"/>
          <w:lang w:val="en-US" w:eastAsia="en-US"/>
        </w:rPr>
        <w:t>Pascal</w:t>
      </w:r>
      <w:r w:rsidR="00F5492E">
        <w:rPr>
          <w:rFonts w:ascii="Times New Roman" w:eastAsia="Calibri" w:hAnsi="Times New Roman"/>
          <w:color w:val="000000"/>
          <w:sz w:val="28"/>
          <w:szCs w:val="28"/>
          <w:lang w:eastAsia="en-US"/>
        </w:rPr>
        <w:t>.</w:t>
      </w:r>
    </w:p>
    <w:sectPr w:rsidR="00923FE7" w:rsidRPr="007B1EF8" w:rsidSect="00AD3CC4">
      <w:pgSz w:w="11906" w:h="16838"/>
      <w:pgMar w:top="567" w:right="850" w:bottom="568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OST type B">
    <w:altName w:val="Segoe Script"/>
    <w:charset w:val="CC"/>
    <w:family w:val="swiss"/>
    <w:pitch w:val="variable"/>
    <w:sig w:usb0="00000001" w:usb1="00000000" w:usb2="00000000" w:usb3="00000000" w:csb0="00000005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92E"/>
    <w:rsid w:val="00122772"/>
    <w:rsid w:val="00127018"/>
    <w:rsid w:val="00153CEE"/>
    <w:rsid w:val="001F32B4"/>
    <w:rsid w:val="001F3923"/>
    <w:rsid w:val="00216E51"/>
    <w:rsid w:val="002404B4"/>
    <w:rsid w:val="002C146B"/>
    <w:rsid w:val="00563F3D"/>
    <w:rsid w:val="00607A81"/>
    <w:rsid w:val="006334E4"/>
    <w:rsid w:val="00697E60"/>
    <w:rsid w:val="006D61C5"/>
    <w:rsid w:val="007418AF"/>
    <w:rsid w:val="007B1EF8"/>
    <w:rsid w:val="007C2C09"/>
    <w:rsid w:val="007F3166"/>
    <w:rsid w:val="00814305"/>
    <w:rsid w:val="008256B6"/>
    <w:rsid w:val="00923FE7"/>
    <w:rsid w:val="00936C1C"/>
    <w:rsid w:val="00991581"/>
    <w:rsid w:val="009E693F"/>
    <w:rsid w:val="00A22F2A"/>
    <w:rsid w:val="00AD3CC4"/>
    <w:rsid w:val="00AE62F8"/>
    <w:rsid w:val="00BA24C3"/>
    <w:rsid w:val="00D04548"/>
    <w:rsid w:val="00D31612"/>
    <w:rsid w:val="00DA04B4"/>
    <w:rsid w:val="00E16594"/>
    <w:rsid w:val="00E32350"/>
    <w:rsid w:val="00E56854"/>
    <w:rsid w:val="00E80909"/>
    <w:rsid w:val="00E876BC"/>
    <w:rsid w:val="00EA7C87"/>
    <w:rsid w:val="00F04141"/>
    <w:rsid w:val="00F5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5C28C"/>
  <w15:docId w15:val="{A8C92DE8-43CF-4AD1-B553-F9553FE4E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uiPriority w:val="99"/>
    <w:rsid w:val="007418AF"/>
    <w:pPr>
      <w:autoSpaceDE w:val="0"/>
      <w:autoSpaceDN w:val="0"/>
      <w:adjustRightInd w:val="0"/>
      <w:spacing w:line="360" w:lineRule="auto"/>
    </w:pPr>
    <w:rPr>
      <w:rFonts w:ascii="Times New Roman" w:eastAsia="Calibri" w:hAnsi="Times New Roman"/>
      <w:color w:val="000000"/>
      <w:sz w:val="24"/>
      <w:szCs w:val="24"/>
    </w:rPr>
  </w:style>
  <w:style w:type="paragraph" w:styleId="a3">
    <w:name w:val="Normal (Web)"/>
    <w:basedOn w:val="a"/>
    <w:uiPriority w:val="99"/>
    <w:unhideWhenUsed/>
    <w:rsid w:val="00923FE7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table" w:styleId="a4">
    <w:name w:val="Table Grid"/>
    <w:basedOn w:val="a1"/>
    <w:uiPriority w:val="59"/>
    <w:rsid w:val="00AD3C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AD3C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link w:val="a5"/>
    <w:uiPriority w:val="99"/>
    <w:semiHidden/>
    <w:rsid w:val="00AD3CC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tNull19A\Downloads\Titulnik_otcheta_pz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Titulnik_otcheta_pz.dotx</Template>
  <TotalTime>433</TotalTime>
  <Pages>9</Pages>
  <Words>1057</Words>
  <Characters>6028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LetNull19A</dc:creator>
  <cp:lastModifiedBy>LetNull19A</cp:lastModifiedBy>
  <cp:revision>6</cp:revision>
  <dcterms:created xsi:type="dcterms:W3CDTF">2021-09-24T01:16:00Z</dcterms:created>
  <dcterms:modified xsi:type="dcterms:W3CDTF">2021-09-24T08:29:00Z</dcterms:modified>
</cp:coreProperties>
</file>