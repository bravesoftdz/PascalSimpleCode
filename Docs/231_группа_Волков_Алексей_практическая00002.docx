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1" w:type="dxa"/>
        <w:tblLayout w:type="fixed"/>
        <w:tblLook w:val="01E0" w:firstRow="1" w:lastRow="1" w:firstColumn="1" w:lastColumn="1" w:noHBand="0" w:noVBand="0"/>
      </w:tblPr>
      <w:tblGrid>
        <w:gridCol w:w="10421"/>
      </w:tblGrid>
      <w:tr w:rsidR="00607A81" w:rsidRPr="00DD0ADA" w14:paraId="400DE5A0" w14:textId="77777777" w:rsidTr="00147629">
        <w:tc>
          <w:tcPr>
            <w:tcW w:w="10421" w:type="dxa"/>
            <w:tcFitText/>
            <w:vAlign w:val="center"/>
          </w:tcPr>
          <w:p w14:paraId="2E2D9C39" w14:textId="77777777" w:rsidR="00607A81" w:rsidRPr="00DD0ADA" w:rsidRDefault="00607A81" w:rsidP="00147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2B47F0">
              <w:rPr>
                <w:rFonts w:ascii="Times New Roman" w:hAnsi="Times New Roman"/>
                <w:spacing w:val="25"/>
              </w:rPr>
              <w:t>МИНИСТЕРСТВО НАУКИ И ВЫСШЕГО ОБРАЗОВАНИЯ РОССИЙСКОЙ ФЕДЕРАЦИ</w:t>
            </w:r>
            <w:r w:rsidRPr="002B47F0">
              <w:rPr>
                <w:rFonts w:ascii="Times New Roman" w:hAnsi="Times New Roman"/>
                <w:spacing w:val="32"/>
              </w:rPr>
              <w:t>И</w:t>
            </w:r>
          </w:p>
          <w:p w14:paraId="26CF12B9" w14:textId="77777777" w:rsidR="00607A81" w:rsidRPr="00DD0ADA" w:rsidRDefault="00607A81" w:rsidP="00147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aps/>
                <w:sz w:val="16"/>
                <w:szCs w:val="16"/>
              </w:rPr>
            </w:pPr>
            <w:r w:rsidRPr="00F5492E">
              <w:rPr>
                <w:rFonts w:ascii="Times New Roman" w:hAnsi="Times New Roman"/>
                <w:caps/>
                <w:spacing w:val="23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F5492E">
              <w:rPr>
                <w:rFonts w:ascii="Times New Roman" w:hAnsi="Times New Roman"/>
                <w:caps/>
                <w:spacing w:val="37"/>
                <w:sz w:val="15"/>
                <w:szCs w:val="15"/>
              </w:rPr>
              <w:t>я</w:t>
            </w:r>
          </w:p>
          <w:p w14:paraId="710DF8C7" w14:textId="77777777" w:rsidR="00607A81" w:rsidRPr="00DD0ADA" w:rsidRDefault="00607A81" w:rsidP="00147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pacing w:val="20"/>
                <w:sz w:val="24"/>
                <w:szCs w:val="24"/>
              </w:rPr>
            </w:pPr>
            <w:r w:rsidRPr="00F5492E">
              <w:rPr>
                <w:rFonts w:ascii="Times New Roman" w:hAnsi="Times New Roman"/>
                <w:spacing w:val="56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F5492E">
              <w:rPr>
                <w:rFonts w:ascii="Times New Roman" w:hAnsi="Times New Roman"/>
                <w:spacing w:val="9"/>
                <w:sz w:val="24"/>
                <w:szCs w:val="24"/>
              </w:rPr>
              <w:t>»</w:t>
            </w:r>
          </w:p>
        </w:tc>
      </w:tr>
      <w:tr w:rsidR="00607A81" w:rsidRPr="00DD0ADA" w14:paraId="54318A8B" w14:textId="77777777" w:rsidTr="00147629">
        <w:tc>
          <w:tcPr>
            <w:tcW w:w="10421" w:type="dxa"/>
          </w:tcPr>
          <w:p w14:paraId="702F045D" w14:textId="77777777" w:rsidR="00607A81" w:rsidRPr="00DD0ADA" w:rsidRDefault="00607A81" w:rsidP="00147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proofErr w:type="spellStart"/>
            <w:r w:rsidRPr="00DD0ADA">
              <w:rPr>
                <w:rFonts w:ascii="Book Antiqua" w:hAnsi="Book Antiqua"/>
                <w:b/>
                <w:sz w:val="28"/>
                <w:szCs w:val="28"/>
              </w:rPr>
              <w:t>Димитровградский</w:t>
            </w:r>
            <w:proofErr w:type="spellEnd"/>
            <w:r w:rsidRPr="00DD0ADA">
              <w:rPr>
                <w:rFonts w:ascii="Book Antiqua" w:hAnsi="Book Antiqua"/>
                <w:b/>
                <w:sz w:val="28"/>
                <w:szCs w:val="28"/>
              </w:rPr>
              <w:t xml:space="preserve"> инженерно-технологический институт – </w:t>
            </w:r>
          </w:p>
          <w:p w14:paraId="56C74A70" w14:textId="77777777" w:rsidR="00607A81" w:rsidRPr="00DD0ADA" w:rsidRDefault="00607A81" w:rsidP="001476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ook Antiqua" w:hAnsi="Book Antiqua"/>
                <w:sz w:val="20"/>
                <w:szCs w:val="20"/>
              </w:rPr>
            </w:pPr>
            <w:r w:rsidRPr="00DD0ADA">
              <w:rPr>
                <w:rFonts w:ascii="Book Antiqua" w:hAnsi="Book Antiqua"/>
                <w:sz w:val="20"/>
                <w:szCs w:val="20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367F7ED5" w14:textId="77777777" w:rsidR="00607A81" w:rsidRPr="00DD0ADA" w:rsidRDefault="00607A81" w:rsidP="00147629">
            <w:pPr>
              <w:widowControl w:val="0"/>
              <w:autoSpaceDE w:val="0"/>
              <w:autoSpaceDN w:val="0"/>
              <w:adjustRightInd w:val="0"/>
              <w:spacing w:after="0" w:line="240" w:lineRule="atLeast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D0ADA">
              <w:rPr>
                <w:rFonts w:ascii="Book Antiqua" w:hAnsi="Book Antiqua"/>
                <w:b/>
                <w:sz w:val="26"/>
                <w:szCs w:val="26"/>
              </w:rPr>
              <w:t>(ДИТИ НИЯУ МИФИ)</w:t>
            </w:r>
          </w:p>
        </w:tc>
      </w:tr>
    </w:tbl>
    <w:p w14:paraId="0B9CD62F" w14:textId="77777777" w:rsidR="007418AF" w:rsidRDefault="007418AF" w:rsidP="007418AF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/>
          <w:b/>
          <w:color w:val="000000"/>
          <w:kern w:val="36"/>
          <w:szCs w:val="28"/>
        </w:rPr>
      </w:pPr>
    </w:p>
    <w:p w14:paraId="1AD17AD4" w14:textId="77777777" w:rsidR="007418AF" w:rsidRDefault="007418AF" w:rsidP="007418AF">
      <w:pPr>
        <w:shd w:val="clear" w:color="auto" w:fill="FFFFFF"/>
        <w:spacing w:after="0" w:line="360" w:lineRule="auto"/>
        <w:jc w:val="center"/>
        <w:outlineLvl w:val="0"/>
        <w:rPr>
          <w:rFonts w:ascii="Times New Roman" w:hAnsi="Times New Roman"/>
          <w:b/>
          <w:color w:val="000000"/>
          <w:kern w:val="36"/>
          <w:szCs w:val="28"/>
        </w:rPr>
      </w:pPr>
    </w:p>
    <w:p w14:paraId="7161E1DE" w14:textId="77777777" w:rsidR="007418AF" w:rsidRDefault="007418AF" w:rsidP="002404B4">
      <w:pPr>
        <w:shd w:val="clear" w:color="auto" w:fill="FFFFFF"/>
        <w:spacing w:after="0" w:line="240" w:lineRule="auto"/>
        <w:jc w:val="center"/>
        <w:outlineLvl w:val="0"/>
        <w:rPr>
          <w:rFonts w:ascii="Times New Roman" w:hAnsi="Times New Roman"/>
          <w:color w:val="000000"/>
          <w:kern w:val="36"/>
          <w:sz w:val="28"/>
          <w:szCs w:val="28"/>
          <w:u w:val="single"/>
        </w:rPr>
      </w:pPr>
      <w:bookmarkStart w:id="0" w:name="_Toc421907826"/>
      <w:bookmarkStart w:id="1" w:name="_Toc421964450"/>
      <w:proofErr w:type="gramStart"/>
      <w:r>
        <w:rPr>
          <w:rFonts w:ascii="Times New Roman" w:hAnsi="Times New Roman"/>
          <w:b/>
          <w:color w:val="000000"/>
          <w:kern w:val="36"/>
          <w:sz w:val="28"/>
          <w:szCs w:val="28"/>
        </w:rPr>
        <w:t xml:space="preserve">Специальность  </w:t>
      </w:r>
      <w:r>
        <w:rPr>
          <w:rFonts w:ascii="Times New Roman" w:hAnsi="Times New Roman"/>
          <w:color w:val="000000"/>
          <w:kern w:val="36"/>
          <w:sz w:val="28"/>
          <w:szCs w:val="28"/>
          <w:u w:val="single"/>
        </w:rPr>
        <w:t>09.02.07</w:t>
      </w:r>
      <w:proofErr w:type="gramEnd"/>
      <w:r>
        <w:rPr>
          <w:rFonts w:ascii="Times New Roman" w:hAnsi="Times New Roman"/>
          <w:color w:val="000000"/>
          <w:kern w:val="36"/>
          <w:sz w:val="28"/>
          <w:szCs w:val="28"/>
          <w:u w:val="single"/>
        </w:rPr>
        <w:t xml:space="preserve"> </w:t>
      </w:r>
      <w:bookmarkEnd w:id="0"/>
      <w:bookmarkEnd w:id="1"/>
      <w:r>
        <w:rPr>
          <w:rFonts w:ascii="Times New Roman" w:hAnsi="Times New Roman"/>
          <w:color w:val="000000"/>
          <w:kern w:val="36"/>
          <w:sz w:val="28"/>
          <w:szCs w:val="28"/>
          <w:u w:val="single"/>
        </w:rPr>
        <w:t>Информационные системы и программирование</w:t>
      </w:r>
    </w:p>
    <w:p w14:paraId="5322ED18" w14:textId="77777777" w:rsidR="00E80909" w:rsidRDefault="00E80909" w:rsidP="002404B4">
      <w:pPr>
        <w:pStyle w:val="Default"/>
        <w:spacing w:line="240" w:lineRule="auto"/>
        <w:jc w:val="center"/>
        <w:rPr>
          <w:rFonts w:eastAsia="Times New Roman"/>
          <w:b/>
          <w:kern w:val="36"/>
          <w:sz w:val="28"/>
          <w:szCs w:val="28"/>
        </w:rPr>
      </w:pPr>
    </w:p>
    <w:p w14:paraId="7DEE9DD6" w14:textId="77777777" w:rsidR="007418AF" w:rsidRPr="007418AF" w:rsidRDefault="002404B4" w:rsidP="002404B4">
      <w:pPr>
        <w:pStyle w:val="Default"/>
        <w:spacing w:line="240" w:lineRule="auto"/>
        <w:jc w:val="center"/>
        <w:rPr>
          <w:sz w:val="28"/>
          <w:szCs w:val="28"/>
          <w:u w:val="single"/>
        </w:rPr>
      </w:pPr>
      <w:r w:rsidRPr="002404B4">
        <w:rPr>
          <w:rFonts w:eastAsia="Times New Roman"/>
          <w:b/>
          <w:kern w:val="36"/>
          <w:sz w:val="28"/>
          <w:szCs w:val="28"/>
        </w:rPr>
        <w:t>Дисциплина</w:t>
      </w:r>
      <w:r>
        <w:rPr>
          <w:rFonts w:eastAsia="Times New Roman"/>
          <w:b/>
          <w:kern w:val="36"/>
          <w:sz w:val="28"/>
          <w:szCs w:val="28"/>
        </w:rPr>
        <w:t xml:space="preserve"> </w:t>
      </w:r>
      <w:r w:rsidR="00E80909" w:rsidRPr="00E80909">
        <w:rPr>
          <w:sz w:val="28"/>
          <w:szCs w:val="28"/>
          <w:u w:val="single"/>
        </w:rPr>
        <w:t xml:space="preserve">ОП.05 </w:t>
      </w:r>
      <w:r w:rsidR="007418AF">
        <w:rPr>
          <w:sz w:val="28"/>
          <w:szCs w:val="28"/>
          <w:u w:val="single"/>
        </w:rPr>
        <w:t>Основы алгоритмизации и программирования</w:t>
      </w:r>
    </w:p>
    <w:p w14:paraId="462A1F11" w14:textId="77777777" w:rsidR="007418AF" w:rsidRDefault="007418AF" w:rsidP="007418AF">
      <w:pPr>
        <w:pStyle w:val="Default"/>
        <w:jc w:val="center"/>
        <w:rPr>
          <w:sz w:val="20"/>
          <w:szCs w:val="20"/>
        </w:rPr>
      </w:pPr>
    </w:p>
    <w:p w14:paraId="58F6A09F" w14:textId="77777777" w:rsidR="00F04141" w:rsidRDefault="00F04141" w:rsidP="007418AF">
      <w:pPr>
        <w:pStyle w:val="Default"/>
        <w:jc w:val="center"/>
        <w:rPr>
          <w:sz w:val="20"/>
          <w:szCs w:val="20"/>
        </w:rPr>
      </w:pPr>
    </w:p>
    <w:p w14:paraId="087CDE9D" w14:textId="77777777" w:rsidR="00F04141" w:rsidRDefault="00F04141" w:rsidP="007418AF">
      <w:pPr>
        <w:pStyle w:val="Default"/>
        <w:jc w:val="center"/>
        <w:rPr>
          <w:sz w:val="20"/>
          <w:szCs w:val="20"/>
        </w:rPr>
      </w:pPr>
    </w:p>
    <w:p w14:paraId="3974E143" w14:textId="77777777" w:rsidR="00F04141" w:rsidRDefault="00F04141" w:rsidP="007418AF">
      <w:pPr>
        <w:pStyle w:val="Default"/>
        <w:jc w:val="center"/>
        <w:rPr>
          <w:sz w:val="20"/>
          <w:szCs w:val="20"/>
        </w:rPr>
      </w:pPr>
    </w:p>
    <w:p w14:paraId="53F291F8" w14:textId="77777777" w:rsidR="00F04141" w:rsidRDefault="00F04141" w:rsidP="007418AF">
      <w:pPr>
        <w:pStyle w:val="Default"/>
        <w:jc w:val="center"/>
        <w:rPr>
          <w:sz w:val="20"/>
          <w:szCs w:val="20"/>
        </w:rPr>
      </w:pPr>
    </w:p>
    <w:p w14:paraId="1BD6ADA3" w14:textId="77777777" w:rsidR="00F04141" w:rsidRDefault="00F04141" w:rsidP="007418AF">
      <w:pPr>
        <w:pStyle w:val="Default"/>
        <w:jc w:val="center"/>
        <w:rPr>
          <w:sz w:val="20"/>
          <w:szCs w:val="20"/>
        </w:rPr>
      </w:pPr>
    </w:p>
    <w:p w14:paraId="15D01830" w14:textId="77777777" w:rsidR="007418AF" w:rsidRDefault="007418AF" w:rsidP="007418AF">
      <w:pPr>
        <w:pStyle w:val="Default"/>
        <w:jc w:val="center"/>
        <w:rPr>
          <w:sz w:val="20"/>
          <w:szCs w:val="20"/>
        </w:rPr>
      </w:pPr>
    </w:p>
    <w:p w14:paraId="6B3CB856" w14:textId="77777777" w:rsidR="007418AF" w:rsidRDefault="007418AF" w:rsidP="007418AF">
      <w:pPr>
        <w:shd w:val="clear" w:color="auto" w:fill="FFFFFF"/>
        <w:spacing w:after="0" w:line="480" w:lineRule="atLeast"/>
        <w:jc w:val="center"/>
        <w:outlineLvl w:val="0"/>
        <w:rPr>
          <w:rFonts w:ascii="Times New Roman" w:hAnsi="Times New Roman"/>
          <w:b/>
          <w:caps/>
          <w:sz w:val="32"/>
          <w:szCs w:val="32"/>
        </w:rPr>
      </w:pPr>
      <w:r>
        <w:rPr>
          <w:rFonts w:ascii="Times New Roman" w:hAnsi="Times New Roman"/>
          <w:b/>
          <w:caps/>
          <w:sz w:val="32"/>
          <w:szCs w:val="32"/>
        </w:rPr>
        <w:t xml:space="preserve">Отчет </w:t>
      </w:r>
    </w:p>
    <w:p w14:paraId="13789F59" w14:textId="1582EED4" w:rsidR="007418AF" w:rsidRPr="00BB4514" w:rsidRDefault="00E56854" w:rsidP="007418AF">
      <w:pPr>
        <w:shd w:val="clear" w:color="auto" w:fill="FFFFFF"/>
        <w:spacing w:after="0" w:line="480" w:lineRule="atLeast"/>
        <w:jc w:val="center"/>
        <w:outlineLvl w:val="0"/>
        <w:rPr>
          <w:rFonts w:ascii="Times New Roman" w:hAnsi="Times New Roman"/>
          <w:b/>
          <w:caps/>
          <w:sz w:val="32"/>
          <w:szCs w:val="32"/>
          <w:u w:val="single"/>
        </w:rPr>
      </w:pPr>
      <w:r>
        <w:rPr>
          <w:rFonts w:ascii="Times New Roman" w:hAnsi="Times New Roman"/>
          <w:b/>
          <w:caps/>
          <w:sz w:val="32"/>
          <w:szCs w:val="32"/>
        </w:rPr>
        <w:t>П</w:t>
      </w:r>
      <w:r w:rsidR="007418AF">
        <w:rPr>
          <w:rFonts w:ascii="Times New Roman" w:hAnsi="Times New Roman"/>
          <w:b/>
          <w:caps/>
          <w:sz w:val="32"/>
          <w:szCs w:val="32"/>
        </w:rPr>
        <w:t xml:space="preserve">о практической работе № </w:t>
      </w:r>
      <w:r w:rsidR="00BB4514" w:rsidRPr="00BB4514">
        <w:rPr>
          <w:rFonts w:ascii="Times New Roman" w:hAnsi="Times New Roman"/>
          <w:b/>
          <w:caps/>
          <w:sz w:val="32"/>
          <w:szCs w:val="32"/>
        </w:rPr>
        <w:t>4</w:t>
      </w:r>
    </w:p>
    <w:p w14:paraId="1585E696" w14:textId="77777777" w:rsidR="007418AF" w:rsidRDefault="007418AF" w:rsidP="007418AF">
      <w:pPr>
        <w:shd w:val="clear" w:color="auto" w:fill="FFFFFF"/>
        <w:spacing w:after="0" w:line="480" w:lineRule="atLeast"/>
        <w:jc w:val="center"/>
        <w:outlineLvl w:val="0"/>
        <w:rPr>
          <w:rFonts w:ascii="Times New Roman" w:hAnsi="Times New Roman"/>
          <w:b/>
          <w:color w:val="000000"/>
          <w:kern w:val="36"/>
          <w:sz w:val="36"/>
          <w:szCs w:val="45"/>
        </w:rPr>
      </w:pPr>
      <w:proofErr w:type="gramStart"/>
      <w:r>
        <w:rPr>
          <w:rFonts w:ascii="Times New Roman" w:hAnsi="Times New Roman"/>
          <w:b/>
          <w:caps/>
          <w:sz w:val="32"/>
          <w:szCs w:val="32"/>
        </w:rPr>
        <w:t>Тема:</w:t>
      </w:r>
      <w:r>
        <w:rPr>
          <w:rFonts w:ascii="Times New Roman" w:hAnsi="Times New Roman"/>
          <w:b/>
          <w:caps/>
          <w:sz w:val="32"/>
          <w:szCs w:val="32"/>
        </w:rPr>
        <w:softHyphen/>
      </w:r>
      <w:proofErr w:type="gramEnd"/>
      <w:r>
        <w:rPr>
          <w:rFonts w:ascii="Times New Roman" w:hAnsi="Times New Roman"/>
          <w:b/>
          <w:caps/>
          <w:sz w:val="32"/>
          <w:szCs w:val="32"/>
        </w:rPr>
        <w:softHyphen/>
      </w:r>
      <w:r>
        <w:rPr>
          <w:rFonts w:ascii="Times New Roman" w:hAnsi="Times New Roman"/>
          <w:b/>
          <w:caps/>
          <w:sz w:val="32"/>
          <w:szCs w:val="32"/>
        </w:rPr>
        <w:softHyphen/>
        <w:t xml:space="preserve"> </w:t>
      </w:r>
      <w:r w:rsidRPr="00127018">
        <w:rPr>
          <w:rFonts w:ascii="Times New Roman" w:hAnsi="Times New Roman"/>
          <w:b/>
          <w:caps/>
          <w:sz w:val="32"/>
          <w:szCs w:val="32"/>
        </w:rPr>
        <w:t>Оператор ветвления</w:t>
      </w:r>
    </w:p>
    <w:p w14:paraId="4CEBC662" w14:textId="77777777" w:rsidR="007418AF" w:rsidRDefault="007418AF" w:rsidP="007418AF">
      <w:pPr>
        <w:shd w:val="clear" w:color="auto" w:fill="FFFFFF"/>
        <w:spacing w:after="0" w:line="480" w:lineRule="atLeast"/>
        <w:ind w:left="2124"/>
        <w:outlineLvl w:val="0"/>
        <w:rPr>
          <w:rFonts w:ascii="Times New Roman" w:hAnsi="Times New Roman"/>
          <w:color w:val="000000"/>
          <w:kern w:val="36"/>
          <w:sz w:val="32"/>
          <w:szCs w:val="45"/>
        </w:rPr>
      </w:pPr>
    </w:p>
    <w:p w14:paraId="0C2678CB" w14:textId="77777777" w:rsidR="008256B6" w:rsidRDefault="008256B6" w:rsidP="008256B6">
      <w:pPr>
        <w:shd w:val="clear" w:color="auto" w:fill="FFFFFF"/>
        <w:spacing w:after="0" w:line="240" w:lineRule="auto"/>
        <w:ind w:left="4248"/>
        <w:jc w:val="right"/>
        <w:outlineLvl w:val="0"/>
        <w:rPr>
          <w:rFonts w:ascii="Times New Roman" w:hAnsi="Times New Roman"/>
          <w:color w:val="000000"/>
          <w:kern w:val="36"/>
          <w:sz w:val="28"/>
          <w:szCs w:val="45"/>
        </w:rPr>
      </w:pPr>
      <w:bookmarkStart w:id="2" w:name="_Toc421907829"/>
      <w:bookmarkStart w:id="3" w:name="_Toc421964453"/>
    </w:p>
    <w:p w14:paraId="3AF4B965" w14:textId="77777777" w:rsidR="008256B6" w:rsidRDefault="008256B6" w:rsidP="008256B6">
      <w:pPr>
        <w:shd w:val="clear" w:color="auto" w:fill="FFFFFF"/>
        <w:spacing w:after="0" w:line="240" w:lineRule="auto"/>
        <w:ind w:left="4248"/>
        <w:jc w:val="right"/>
        <w:outlineLvl w:val="0"/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597933A1" w14:textId="08DB589C" w:rsidR="007418AF" w:rsidRPr="0055654A" w:rsidRDefault="007418AF" w:rsidP="008256B6">
      <w:pPr>
        <w:shd w:val="clear" w:color="auto" w:fill="FFFFFF"/>
        <w:spacing w:after="0" w:line="240" w:lineRule="auto"/>
        <w:ind w:left="4962"/>
        <w:outlineLvl w:val="0"/>
        <w:rPr>
          <w:rFonts w:ascii="Times New Roman" w:hAnsi="Times New Roman"/>
          <w:color w:val="000000"/>
          <w:kern w:val="36"/>
          <w:sz w:val="28"/>
          <w:szCs w:val="45"/>
        </w:rPr>
      </w:pPr>
      <w:r>
        <w:rPr>
          <w:rFonts w:ascii="Times New Roman" w:hAnsi="Times New Roman"/>
          <w:color w:val="000000"/>
          <w:kern w:val="36"/>
          <w:sz w:val="28"/>
          <w:szCs w:val="45"/>
        </w:rPr>
        <w:t>Выполнил</w:t>
      </w:r>
      <w:r w:rsidR="008256B6">
        <w:rPr>
          <w:rFonts w:ascii="Times New Roman" w:hAnsi="Times New Roman"/>
          <w:color w:val="000000"/>
          <w:kern w:val="36"/>
          <w:sz w:val="28"/>
          <w:szCs w:val="45"/>
        </w:rPr>
        <w:t>:</w:t>
      </w:r>
      <w:r>
        <w:rPr>
          <w:rFonts w:ascii="Times New Roman" w:hAnsi="Times New Roman"/>
          <w:color w:val="000000"/>
          <w:kern w:val="36"/>
          <w:sz w:val="28"/>
          <w:szCs w:val="45"/>
        </w:rPr>
        <w:t xml:space="preserve"> студент </w:t>
      </w:r>
      <w:r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2</w:t>
      </w:r>
      <w:r>
        <w:rPr>
          <w:rFonts w:ascii="Times New Roman" w:hAnsi="Times New Roman"/>
          <w:color w:val="000000"/>
          <w:kern w:val="36"/>
          <w:sz w:val="28"/>
          <w:szCs w:val="45"/>
        </w:rPr>
        <w:t xml:space="preserve"> курса </w:t>
      </w:r>
      <w:r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23</w:t>
      </w:r>
      <w:r w:rsidR="00A0239D" w:rsidRPr="00452926"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1</w:t>
      </w:r>
      <w:r>
        <w:rPr>
          <w:rFonts w:ascii="Times New Roman" w:hAnsi="Times New Roman"/>
          <w:color w:val="000000"/>
          <w:kern w:val="36"/>
          <w:sz w:val="28"/>
          <w:szCs w:val="45"/>
        </w:rPr>
        <w:t xml:space="preserve"> группы</w:t>
      </w:r>
      <w:bookmarkEnd w:id="2"/>
      <w:bookmarkEnd w:id="3"/>
    </w:p>
    <w:p w14:paraId="19BE7C76" w14:textId="6AC44124" w:rsidR="007418AF" w:rsidRDefault="00F5492E" w:rsidP="008256B6">
      <w:pPr>
        <w:shd w:val="clear" w:color="auto" w:fill="FFFFFF"/>
        <w:spacing w:after="0" w:line="240" w:lineRule="auto"/>
        <w:ind w:left="4962"/>
        <w:outlineLvl w:val="0"/>
        <w:rPr>
          <w:rFonts w:ascii="Times New Roman" w:hAnsi="Times New Roman"/>
          <w:color w:val="000000"/>
          <w:kern w:val="36"/>
          <w:sz w:val="28"/>
          <w:szCs w:val="45"/>
        </w:rPr>
      </w:pPr>
      <w:bookmarkStart w:id="4" w:name="_Toc421907831"/>
      <w:bookmarkStart w:id="5" w:name="_Toc421964455"/>
      <w:r>
        <w:rPr>
          <w:rFonts w:ascii="Times New Roman" w:hAnsi="Times New Roman"/>
          <w:color w:val="000000"/>
          <w:kern w:val="36"/>
          <w:sz w:val="28"/>
          <w:szCs w:val="45"/>
        </w:rPr>
        <w:t>Волков Алексей Викторович</w:t>
      </w:r>
      <w:r w:rsidR="007418AF">
        <w:rPr>
          <w:rFonts w:ascii="Times New Roman" w:hAnsi="Times New Roman"/>
          <w:color w:val="000000"/>
          <w:kern w:val="36"/>
          <w:sz w:val="28"/>
          <w:szCs w:val="45"/>
        </w:rPr>
        <w:t>.</w:t>
      </w:r>
    </w:p>
    <w:p w14:paraId="3BB96D98" w14:textId="3443C1D1" w:rsidR="007418AF" w:rsidRDefault="007418AF" w:rsidP="008256B6">
      <w:pPr>
        <w:shd w:val="clear" w:color="auto" w:fill="FFFFFF"/>
        <w:spacing w:after="0" w:line="240" w:lineRule="auto"/>
        <w:ind w:left="4962"/>
        <w:outlineLvl w:val="0"/>
        <w:rPr>
          <w:rFonts w:ascii="Times New Roman" w:hAnsi="Times New Roman"/>
          <w:color w:val="000000"/>
          <w:kern w:val="36"/>
          <w:sz w:val="28"/>
          <w:szCs w:val="45"/>
        </w:rPr>
      </w:pPr>
      <w:r>
        <w:rPr>
          <w:rFonts w:ascii="Times New Roman" w:hAnsi="Times New Roman"/>
          <w:color w:val="000000"/>
          <w:kern w:val="36"/>
          <w:sz w:val="28"/>
          <w:szCs w:val="45"/>
        </w:rPr>
        <w:t>Работа сдана</w:t>
      </w:r>
      <w:bookmarkEnd w:id="4"/>
      <w:bookmarkEnd w:id="5"/>
      <w:r w:rsidR="008256B6">
        <w:rPr>
          <w:rFonts w:ascii="Times New Roman" w:hAnsi="Times New Roman"/>
          <w:color w:val="000000"/>
          <w:kern w:val="36"/>
          <w:sz w:val="28"/>
          <w:szCs w:val="45"/>
        </w:rPr>
        <w:t xml:space="preserve">: </w:t>
      </w:r>
      <w:r w:rsidRPr="00127018"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2</w:t>
      </w:r>
      <w:r w:rsidR="00BB4514">
        <w:rPr>
          <w:rFonts w:ascii="Times New Roman" w:hAnsi="Times New Roman"/>
          <w:color w:val="000000"/>
          <w:kern w:val="36"/>
          <w:sz w:val="28"/>
          <w:szCs w:val="45"/>
          <w:u w:val="single"/>
          <w:lang w:val="en-US"/>
        </w:rPr>
        <w:t>8</w:t>
      </w:r>
      <w:r w:rsidRPr="00127018"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.</w:t>
      </w:r>
      <w:r w:rsidR="00E32350" w:rsidRPr="00127018"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09</w:t>
      </w:r>
      <w:r w:rsidRPr="00127018"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.20</w:t>
      </w:r>
      <w:r w:rsidR="00E32350" w:rsidRPr="00127018"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21</w:t>
      </w:r>
    </w:p>
    <w:p w14:paraId="53AE38EF" w14:textId="77777777" w:rsidR="007418AF" w:rsidRDefault="008256B6" w:rsidP="008256B6">
      <w:pPr>
        <w:shd w:val="clear" w:color="auto" w:fill="FFFFFF"/>
        <w:spacing w:after="0" w:line="240" w:lineRule="auto"/>
        <w:ind w:left="4962"/>
        <w:outlineLvl w:val="0"/>
        <w:rPr>
          <w:rFonts w:ascii="Times New Roman" w:hAnsi="Times New Roman"/>
          <w:color w:val="000000"/>
          <w:kern w:val="36"/>
          <w:sz w:val="28"/>
          <w:szCs w:val="45"/>
        </w:rPr>
      </w:pPr>
      <w:bookmarkStart w:id="6" w:name="_Toc421907833"/>
      <w:bookmarkStart w:id="7" w:name="_Toc421964457"/>
      <w:r>
        <w:rPr>
          <w:rFonts w:ascii="Times New Roman" w:hAnsi="Times New Roman"/>
          <w:color w:val="000000"/>
          <w:kern w:val="36"/>
          <w:sz w:val="28"/>
          <w:szCs w:val="45"/>
        </w:rPr>
        <w:t>Руководитель: п</w:t>
      </w:r>
      <w:r w:rsidR="007418AF">
        <w:rPr>
          <w:rFonts w:ascii="Times New Roman" w:hAnsi="Times New Roman"/>
          <w:color w:val="000000"/>
          <w:kern w:val="36"/>
          <w:sz w:val="28"/>
          <w:szCs w:val="45"/>
        </w:rPr>
        <w:t>реподаватель</w:t>
      </w:r>
      <w:bookmarkEnd w:id="6"/>
      <w:bookmarkEnd w:id="7"/>
      <w:r>
        <w:rPr>
          <w:rFonts w:ascii="Times New Roman" w:hAnsi="Times New Roman"/>
          <w:color w:val="000000"/>
          <w:kern w:val="36"/>
          <w:sz w:val="28"/>
          <w:szCs w:val="45"/>
        </w:rPr>
        <w:t>,</w:t>
      </w:r>
    </w:p>
    <w:p w14:paraId="5DCB050F" w14:textId="77777777" w:rsidR="00E16594" w:rsidRPr="00923FE7" w:rsidRDefault="007418AF" w:rsidP="00E16594">
      <w:pPr>
        <w:spacing w:line="240" w:lineRule="auto"/>
        <w:ind w:left="4962"/>
        <w:rPr>
          <w:rFonts w:ascii="Times New Roman" w:hAnsi="Times New Roman"/>
          <w:color w:val="000000"/>
          <w:kern w:val="36"/>
          <w:sz w:val="28"/>
          <w:szCs w:val="45"/>
          <w:u w:val="single"/>
        </w:rPr>
      </w:pPr>
      <w:r>
        <w:rPr>
          <w:rFonts w:ascii="Times New Roman" w:hAnsi="Times New Roman"/>
          <w:color w:val="000000"/>
          <w:kern w:val="36"/>
          <w:sz w:val="28"/>
          <w:szCs w:val="45"/>
          <w:u w:val="single"/>
        </w:rPr>
        <w:t>Шульга Наталья Александровна</w:t>
      </w:r>
    </w:p>
    <w:p w14:paraId="508E014A" w14:textId="77777777" w:rsidR="007418AF" w:rsidRDefault="007418AF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72D462D9" w14:textId="77777777" w:rsidR="008256B6" w:rsidRDefault="008256B6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58E11F68" w14:textId="77777777" w:rsidR="008256B6" w:rsidRDefault="008256B6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4F7ECD4B" w14:textId="77777777" w:rsidR="008256B6" w:rsidRDefault="008256B6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4E96A165" w14:textId="77777777" w:rsidR="008256B6" w:rsidRDefault="008256B6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03BA6FCB" w14:textId="77777777" w:rsidR="008256B6" w:rsidRDefault="008256B6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225F78E5" w14:textId="77777777" w:rsidR="002404B4" w:rsidRDefault="002404B4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43AD9ADE" w14:textId="77777777" w:rsidR="007418AF" w:rsidRDefault="007418AF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</w:p>
    <w:p w14:paraId="761B20E5" w14:textId="5BD07E4D" w:rsidR="007418AF" w:rsidRDefault="007418AF" w:rsidP="008256B6">
      <w:pPr>
        <w:spacing w:after="0"/>
        <w:jc w:val="center"/>
        <w:rPr>
          <w:rFonts w:ascii="Times New Roman" w:hAnsi="Times New Roman"/>
          <w:color w:val="000000"/>
          <w:kern w:val="36"/>
          <w:sz w:val="28"/>
          <w:szCs w:val="45"/>
        </w:rPr>
      </w:pPr>
      <w:r>
        <w:rPr>
          <w:rFonts w:ascii="Times New Roman" w:hAnsi="Times New Roman"/>
          <w:color w:val="000000"/>
          <w:kern w:val="36"/>
          <w:sz w:val="28"/>
          <w:szCs w:val="45"/>
        </w:rPr>
        <w:t>Димитровград</w:t>
      </w:r>
      <w:r w:rsidR="00E16594" w:rsidRPr="00923FE7">
        <w:rPr>
          <w:rFonts w:ascii="Times New Roman" w:hAnsi="Times New Roman"/>
          <w:color w:val="000000"/>
          <w:kern w:val="36"/>
          <w:sz w:val="28"/>
          <w:szCs w:val="45"/>
        </w:rPr>
        <w:t>,</w:t>
      </w:r>
      <w:r>
        <w:rPr>
          <w:rFonts w:ascii="Times New Roman" w:hAnsi="Times New Roman"/>
          <w:color w:val="000000"/>
          <w:kern w:val="36"/>
          <w:sz w:val="28"/>
          <w:szCs w:val="45"/>
        </w:rPr>
        <w:t xml:space="preserve"> 20</w:t>
      </w:r>
      <w:r w:rsidR="00E32350">
        <w:rPr>
          <w:rFonts w:ascii="Times New Roman" w:hAnsi="Times New Roman"/>
          <w:color w:val="000000"/>
          <w:kern w:val="36"/>
          <w:sz w:val="28"/>
          <w:szCs w:val="45"/>
        </w:rPr>
        <w:t>21</w:t>
      </w:r>
    </w:p>
    <w:p w14:paraId="09C9E0C3" w14:textId="77777777" w:rsidR="007418AF" w:rsidRDefault="007418AF" w:rsidP="007418AF">
      <w:pPr>
        <w:rPr>
          <w:rFonts w:ascii="Times New Roman" w:hAnsi="Times New Roman"/>
          <w:color w:val="000000"/>
          <w:kern w:val="36"/>
          <w:sz w:val="28"/>
          <w:szCs w:val="45"/>
        </w:rPr>
      </w:pPr>
      <w:r>
        <w:rPr>
          <w:rFonts w:ascii="Times New Roman" w:hAnsi="Times New Roman"/>
          <w:color w:val="000000"/>
          <w:kern w:val="36"/>
          <w:sz w:val="28"/>
          <w:szCs w:val="45"/>
        </w:rPr>
        <w:br w:type="page"/>
      </w:r>
    </w:p>
    <w:p w14:paraId="20C05E27" w14:textId="77777777" w:rsidR="00697E60" w:rsidRPr="00AD3CC4" w:rsidRDefault="007418AF" w:rsidP="007418AF">
      <w:pPr>
        <w:jc w:val="center"/>
        <w:rPr>
          <w:rFonts w:ascii="Times New Roman" w:hAnsi="Times New Roman"/>
          <w:b/>
          <w:sz w:val="28"/>
          <w:szCs w:val="28"/>
        </w:rPr>
      </w:pPr>
      <w:r w:rsidRPr="00AD3CC4">
        <w:rPr>
          <w:rFonts w:ascii="Times New Roman" w:hAnsi="Times New Roman"/>
          <w:b/>
          <w:sz w:val="28"/>
          <w:szCs w:val="28"/>
        </w:rPr>
        <w:lastRenderedPageBreak/>
        <w:t>ВАРИАНТ 1</w:t>
      </w:r>
    </w:p>
    <w:p w14:paraId="0EE8B252" w14:textId="77777777" w:rsidR="00AD3CC4" w:rsidRDefault="00AD3CC4" w:rsidP="00AD3CC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AD3CC4">
        <w:rPr>
          <w:rFonts w:ascii="Times New Roman" w:hAnsi="Times New Roman"/>
          <w:b/>
          <w:sz w:val="28"/>
          <w:szCs w:val="28"/>
          <w:u w:val="single"/>
        </w:rPr>
        <w:t>ЗАДАЧА №1</w:t>
      </w:r>
    </w:p>
    <w:p w14:paraId="100DB774" w14:textId="48E7EBD2" w:rsidR="002404B4" w:rsidRDefault="002404B4" w:rsidP="00AD3CC4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14:paraId="35D91969" w14:textId="451996BC" w:rsidR="0023068D" w:rsidRDefault="00BB4514" w:rsidP="001F3923">
      <w:pPr>
        <w:autoSpaceDE w:val="0"/>
        <w:autoSpaceDN w:val="0"/>
        <w:adjustRightInd w:val="0"/>
        <w:spacing w:after="0" w:line="240" w:lineRule="auto"/>
        <w:jc w:val="both"/>
      </w:pPr>
      <w:r>
        <w:t>Дано целое число. Если оно является положительным, то прибавить к нему 1; в противном случае не изменять его. Вывести полученное число.</w:t>
      </w:r>
    </w:p>
    <w:p w14:paraId="01B873A8" w14:textId="77777777" w:rsidR="00BB4514" w:rsidRPr="0023068D" w:rsidRDefault="00BB4514" w:rsidP="001F392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4"/>
          <w:szCs w:val="24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19"/>
        <w:gridCol w:w="5676"/>
      </w:tblGrid>
      <w:tr w:rsidR="0046743A" w:rsidRPr="00697E60" w14:paraId="7B03A14E" w14:textId="77777777" w:rsidTr="00697E60">
        <w:tc>
          <w:tcPr>
            <w:tcW w:w="4745" w:type="dxa"/>
            <w:shd w:val="clear" w:color="auto" w:fill="auto"/>
          </w:tcPr>
          <w:p w14:paraId="36C6EADF" w14:textId="77777777" w:rsidR="00BB4514" w:rsidRDefault="00BB4514" w:rsidP="00BB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prog;</w:t>
            </w:r>
          </w:p>
          <w:p w14:paraId="082D3CD0" w14:textId="77777777" w:rsidR="00BB4514" w:rsidRDefault="00BB4514" w:rsidP="00BB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_input, 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result 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A82BC32" w14:textId="77777777" w:rsidR="00BB4514" w:rsidRPr="00BB4514" w:rsidRDefault="00BB4514" w:rsidP="00BB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147AB2B1" w14:textId="77777777" w:rsidR="00BB4514" w:rsidRPr="00BB4514" w:rsidRDefault="00BB4514" w:rsidP="00BB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BB4514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BB4514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B4514">
              <w:rPr>
                <w:rFonts w:ascii="Courier New" w:hAnsi="Courier New" w:cs="Courier New"/>
                <w:color w:val="0000FF"/>
                <w:sz w:val="20"/>
                <w:szCs w:val="20"/>
              </w:rPr>
              <w:t>'Введите любое целое число'</w:t>
            </w:r>
            <w:r w:rsidRPr="00BB4514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225F2B0" w14:textId="77777777" w:rsidR="00BB4514" w:rsidRDefault="00BB4514" w:rsidP="00BB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BB4514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(_input);</w:t>
            </w:r>
          </w:p>
          <w:p w14:paraId="44DC213B" w14:textId="77777777" w:rsidR="00BB4514" w:rsidRDefault="00BB4514" w:rsidP="00BB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4BF39F5D" w14:textId="77777777" w:rsidR="00BB4514" w:rsidRDefault="00BB4514" w:rsidP="00BB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(_input &gt;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then</w:t>
            </w:r>
          </w:p>
          <w:p w14:paraId="5C357ED6" w14:textId="77777777" w:rsidR="00BB4514" w:rsidRDefault="00BB4514" w:rsidP="00BB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result:=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_input +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</w:p>
          <w:p w14:paraId="0B4FBF99" w14:textId="77777777" w:rsidR="00BB4514" w:rsidRDefault="00BB4514" w:rsidP="00BB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else</w:t>
            </w:r>
          </w:p>
          <w:p w14:paraId="0D75FA9F" w14:textId="77777777" w:rsidR="00BB4514" w:rsidRDefault="00BB4514" w:rsidP="00BB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result:=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_input;</w:t>
            </w:r>
          </w:p>
          <w:p w14:paraId="021C556C" w14:textId="77777777" w:rsidR="00BB4514" w:rsidRDefault="00BB4514" w:rsidP="00BB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1405B16E" w14:textId="77777777" w:rsidR="00BB4514" w:rsidRDefault="00BB4514" w:rsidP="00BB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(_result);</w:t>
            </w:r>
          </w:p>
          <w:p w14:paraId="39748E59" w14:textId="77777777" w:rsidR="00BB4514" w:rsidRDefault="00BB4514" w:rsidP="00BB451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64A350EE" w14:textId="4785BE74" w:rsidR="00AD3CC4" w:rsidRPr="00A0239D" w:rsidRDefault="00BB4514" w:rsidP="00BB4514">
            <w:pPr>
              <w:spacing w:after="0" w:line="240" w:lineRule="auto"/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5676" w:type="dxa"/>
            <w:shd w:val="clear" w:color="auto" w:fill="auto"/>
          </w:tcPr>
          <w:p w14:paraId="6864B86A" w14:textId="4D5841E3" w:rsidR="00AD3CC4" w:rsidRPr="007B1EF8" w:rsidRDefault="0046743A" w:rsidP="00697E60">
            <w:pPr>
              <w:spacing w:after="0" w:line="240" w:lineRule="auto"/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noProof/>
                <w:sz w:val="28"/>
                <w:szCs w:val="28"/>
              </w:rPr>
              <w:drawing>
                <wp:inline distT="0" distB="0" distL="0" distR="0" wp14:anchorId="72B7A8CB" wp14:editId="6A2D2A2B">
                  <wp:extent cx="3462031" cy="3289465"/>
                  <wp:effectExtent l="0" t="0" r="508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0242" cy="3325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5035A1" w14:textId="77777777" w:rsidR="002404B4" w:rsidRDefault="002404B4" w:rsidP="008256B6">
      <w:pPr>
        <w:spacing w:after="0"/>
        <w:rPr>
          <w:rFonts w:ascii="Times New Roman" w:eastAsia="Calibri" w:hAnsi="Times New Roman"/>
          <w:b/>
          <w:bCs/>
          <w:color w:val="000000"/>
          <w:sz w:val="28"/>
          <w:szCs w:val="28"/>
          <w:lang w:eastAsia="en-US"/>
        </w:rPr>
      </w:pPr>
    </w:p>
    <w:p w14:paraId="10C97772" w14:textId="3085803E" w:rsidR="00153CEE" w:rsidRPr="00194000" w:rsidRDefault="00DA04B4" w:rsidP="00240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Ввод</w:t>
      </w:r>
      <w:r w:rsidRPr="00DA04B4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: </w:t>
      </w:r>
      <w:r w:rsidR="0046743A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>_input = 12</w:t>
      </w:r>
    </w:p>
    <w:p w14:paraId="6B14D138" w14:textId="1A2E7742" w:rsidR="00DA04B4" w:rsidRPr="0046743A" w:rsidRDefault="00DA04B4" w:rsidP="00A0239D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Вывод</w:t>
      </w:r>
      <w:r w:rsidRPr="00DA04B4">
        <w:rPr>
          <w:rFonts w:ascii="Times New Roman" w:eastAsia="Calibri" w:hAnsi="Times New Roman"/>
          <w:color w:val="000000"/>
          <w:sz w:val="28"/>
          <w:szCs w:val="28"/>
          <w:lang w:eastAsia="en-US"/>
        </w:rPr>
        <w:t>:</w:t>
      </w:r>
      <w:r w:rsidR="00A0239D" w:rsidRPr="00A0239D">
        <w:rPr>
          <w:rFonts w:ascii="Courier New" w:hAnsi="Courier New" w:cs="Courier New"/>
          <w:sz w:val="20"/>
          <w:szCs w:val="20"/>
        </w:rPr>
        <w:t xml:space="preserve"> </w:t>
      </w:r>
      <w:r w:rsidR="0046743A">
        <w:rPr>
          <w:rFonts w:ascii="Times New Roman" w:hAnsi="Times New Roman"/>
          <w:sz w:val="28"/>
          <w:szCs w:val="28"/>
          <w:lang w:val="en-US"/>
        </w:rPr>
        <w:t>13</w:t>
      </w:r>
    </w:p>
    <w:p w14:paraId="2227AE3C" w14:textId="77777777" w:rsidR="00DA04B4" w:rsidRPr="00DA04B4" w:rsidRDefault="00DA04B4" w:rsidP="00240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1475169B" w14:textId="6AF10183" w:rsidR="00153CEE" w:rsidRDefault="00153CEE">
      <w:pPr>
        <w:spacing w:after="0" w:line="240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br w:type="page"/>
      </w:r>
    </w:p>
    <w:p w14:paraId="15B6A5F5" w14:textId="5AE33B7A" w:rsidR="00153CEE" w:rsidRPr="00DA04B4" w:rsidRDefault="00153CEE" w:rsidP="00153CEE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AD3CC4">
        <w:rPr>
          <w:rFonts w:ascii="Times New Roman" w:hAnsi="Times New Roman"/>
          <w:b/>
          <w:sz w:val="28"/>
          <w:szCs w:val="28"/>
          <w:u w:val="single"/>
        </w:rPr>
        <w:lastRenderedPageBreak/>
        <w:t>ЗАДАЧА №</w:t>
      </w:r>
      <w:r w:rsidR="00DA04B4" w:rsidRPr="00DA04B4">
        <w:rPr>
          <w:rFonts w:ascii="Times New Roman" w:hAnsi="Times New Roman"/>
          <w:b/>
          <w:sz w:val="28"/>
          <w:szCs w:val="28"/>
          <w:u w:val="single"/>
        </w:rPr>
        <w:t>2</w:t>
      </w:r>
    </w:p>
    <w:p w14:paraId="3AD3EA30" w14:textId="1B0964B3" w:rsidR="00153CEE" w:rsidRDefault="00153CEE" w:rsidP="002404B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32E9C1D7" w14:textId="792F5AA4" w:rsidR="00194000" w:rsidRDefault="0046743A" w:rsidP="00153CEE">
      <w:pPr>
        <w:autoSpaceDE w:val="0"/>
        <w:autoSpaceDN w:val="0"/>
        <w:adjustRightInd w:val="0"/>
        <w:spacing w:after="0" w:line="240" w:lineRule="auto"/>
        <w:jc w:val="both"/>
      </w:pPr>
      <w:r>
        <w:t>Даны три целых числа. Найти количество положительных и количество отрицательных чисел в исходном наборе</w:t>
      </w:r>
    </w:p>
    <w:p w14:paraId="28B549D4" w14:textId="77777777" w:rsidR="0046743A" w:rsidRPr="0072119F" w:rsidRDefault="0046743A" w:rsidP="00153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4"/>
        <w:gridCol w:w="5171"/>
      </w:tblGrid>
      <w:tr w:rsidR="00153CEE" w14:paraId="6D88161C" w14:textId="77777777" w:rsidTr="00153CEE">
        <w:tc>
          <w:tcPr>
            <w:tcW w:w="5097" w:type="dxa"/>
          </w:tcPr>
          <w:p w14:paraId="09E3D967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prog;</w:t>
            </w:r>
          </w:p>
          <w:p w14:paraId="0517F3DA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_input0, _input1, _input2, 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countPositive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_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countNegative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2F2A4DA" w14:textId="77777777" w:rsidR="0072119F" w:rsidRP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</w:p>
          <w:p w14:paraId="31AAEA94" w14:textId="77777777" w:rsidR="0072119F" w:rsidRP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119F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2119F">
              <w:rPr>
                <w:rFonts w:ascii="Courier New" w:hAnsi="Courier New" w:cs="Courier New"/>
                <w:color w:val="0000FF"/>
                <w:sz w:val="20"/>
                <w:szCs w:val="20"/>
              </w:rPr>
              <w:t>'Введите целое число'</w:t>
            </w: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4F61021" w14:textId="77777777" w:rsidR="0072119F" w:rsidRP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(_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input</w:t>
            </w: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0);</w:t>
            </w:r>
          </w:p>
          <w:p w14:paraId="6ED57CBB" w14:textId="77777777" w:rsidR="0072119F" w:rsidRP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2119F">
              <w:rPr>
                <w:rFonts w:ascii="Courier New" w:hAnsi="Courier New" w:cs="Courier New"/>
                <w:color w:val="0000FF"/>
                <w:sz w:val="20"/>
                <w:szCs w:val="20"/>
              </w:rPr>
              <w:t>'Введите целое число'</w:t>
            </w: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0F1EFB5C" w14:textId="77777777" w:rsidR="0072119F" w:rsidRP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(_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input</w:t>
            </w: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1);</w:t>
            </w:r>
          </w:p>
          <w:p w14:paraId="329DC1C7" w14:textId="77777777" w:rsidR="0072119F" w:rsidRP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2119F">
              <w:rPr>
                <w:rFonts w:ascii="Courier New" w:hAnsi="Courier New" w:cs="Courier New"/>
                <w:color w:val="0000FF"/>
                <w:sz w:val="20"/>
                <w:szCs w:val="20"/>
              </w:rPr>
              <w:t>'Введите целое число'</w:t>
            </w: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691FC276" w14:textId="77777777" w:rsidR="0072119F" w:rsidRP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Readln</w:t>
            </w:r>
            <w:proofErr w:type="spellEnd"/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(_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input</w:t>
            </w: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2);</w:t>
            </w:r>
          </w:p>
          <w:p w14:paraId="02741A8A" w14:textId="77777777" w:rsidR="0072119F" w:rsidRP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</w:p>
          <w:p w14:paraId="3B2AC24D" w14:textId="77777777" w:rsidR="0072119F" w:rsidRP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r w:rsidRPr="0072119F">
              <w:rPr>
                <w:rFonts w:ascii="Courier New" w:hAnsi="Courier New" w:cs="Courier New"/>
                <w:color w:val="008000"/>
                <w:sz w:val="20"/>
                <w:szCs w:val="20"/>
              </w:rPr>
              <w:t>// Проверка первого числа</w:t>
            </w:r>
          </w:p>
          <w:p w14:paraId="726CD738" w14:textId="77777777" w:rsidR="0072119F" w:rsidRP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72119F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// Почему-то -0 вдруг стал отрицательным...</w:t>
            </w:r>
          </w:p>
          <w:p w14:paraId="5489689E" w14:textId="77777777" w:rsidR="0072119F" w:rsidRP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</w:rPr>
            </w:pPr>
            <w:r w:rsidRPr="0072119F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</w:t>
            </w:r>
          </w:p>
          <w:p w14:paraId="367F572E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72119F">
              <w:rPr>
                <w:rFonts w:ascii="Courier New" w:hAnsi="Courier New" w:cs="Courier New"/>
                <w:color w:val="00800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_input0 &gt;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(_input0 = abs(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)) 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</w:p>
          <w:p w14:paraId="4E405B1F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countPositive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countPositive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</w:p>
          <w:p w14:paraId="15F4A52E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else </w:t>
            </w:r>
          </w:p>
          <w:p w14:paraId="6571A548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countNegative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countNegative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3DEB79C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2236D090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Проверка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второго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числа</w:t>
            </w:r>
            <w:proofErr w:type="spellEnd"/>
          </w:p>
          <w:p w14:paraId="2BEBE594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</w:p>
          <w:p w14:paraId="13D31A43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_input1 &gt;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(_input1 = abs(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)) 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</w:p>
          <w:p w14:paraId="24A3385C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countPositive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countPositive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</w:p>
          <w:p w14:paraId="24B5E7DB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else </w:t>
            </w:r>
          </w:p>
          <w:p w14:paraId="718C8C81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countNegative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countNegative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7F729CC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200B578B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//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Проверка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третьего</w:t>
            </w:r>
            <w:proofErr w:type="spellEnd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>числа</w:t>
            </w:r>
            <w:proofErr w:type="spellEnd"/>
          </w:p>
          <w:p w14:paraId="6E2A4091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</w:p>
          <w:p w14:paraId="65FBE90B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8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 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_input2 &gt;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OR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(_input2 = abs(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0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)) 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</w:p>
          <w:p w14:paraId="0C283A45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countPositive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countPositive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1 </w:t>
            </w:r>
          </w:p>
          <w:p w14:paraId="7E50126C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else </w:t>
            </w:r>
          </w:p>
          <w:p w14:paraId="60DFC3A0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countNegative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countNegative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+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360BDDA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315FF6D0" w14:textId="77777777" w:rsidR="0072119F" w:rsidRP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72119F">
              <w:rPr>
                <w:rFonts w:ascii="Courier New" w:hAnsi="Courier New" w:cs="Courier New"/>
                <w:color w:val="0000FF"/>
                <w:sz w:val="20"/>
                <w:szCs w:val="20"/>
              </w:rPr>
              <w:t>'Положительных чисел: '</w:t>
            </w: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, 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countPositive</w:t>
            </w:r>
            <w:proofErr w:type="spellEnd"/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>);</w:t>
            </w:r>
          </w:p>
          <w:p w14:paraId="498C6041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 w:rsidRPr="0072119F"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'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Отрицательных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чисел</w:t>
            </w:r>
            <w:proofErr w:type="spellEnd"/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: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_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countNegative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);</w:t>
            </w:r>
          </w:p>
          <w:p w14:paraId="29557D86" w14:textId="77777777" w:rsid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5F4B8E9D" w14:textId="4FBD4456" w:rsidR="00153CEE" w:rsidRPr="0072119F" w:rsidRDefault="0072119F" w:rsidP="0072119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  <w:lang w:val="en-US" w:eastAsia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5098" w:type="dxa"/>
          </w:tcPr>
          <w:p w14:paraId="70AB0FBF" w14:textId="4A430C8E" w:rsidR="00153CEE" w:rsidRDefault="0072119F" w:rsidP="00153C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 wp14:anchorId="0945896B" wp14:editId="24F29AD4">
                  <wp:extent cx="3146961" cy="522409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65405" cy="52547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A19A9B" w14:textId="77777777" w:rsidR="00153CEE" w:rsidRDefault="00153CEE" w:rsidP="00153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48D7D60D" w14:textId="5B57D09D" w:rsidR="00153CEE" w:rsidRPr="0072119F" w:rsidRDefault="00153CEE" w:rsidP="00153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Ввод</w:t>
      </w:r>
      <w:r w:rsidRPr="0072119F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>:</w:t>
      </w:r>
      <w:r w:rsidR="00991581" w:rsidRPr="0072119F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 xml:space="preserve"> </w:t>
      </w:r>
      <w:r w:rsidR="0072119F" w:rsidRPr="0072119F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>-0</w:t>
      </w:r>
      <w:r w:rsidR="0072119F">
        <w:rPr>
          <w:rFonts w:ascii="Times New Roman" w:eastAsia="Calibri" w:hAnsi="Times New Roman"/>
          <w:color w:val="000000"/>
          <w:sz w:val="28"/>
          <w:szCs w:val="28"/>
          <w:lang w:val="en-US" w:eastAsia="en-US"/>
        </w:rPr>
        <w:t xml:space="preserve"> -1 2</w:t>
      </w:r>
    </w:p>
    <w:p w14:paraId="71E586EA" w14:textId="4FBCFEA3" w:rsidR="0072119F" w:rsidRPr="0072119F" w:rsidRDefault="00153CEE" w:rsidP="007211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Вывод</w:t>
      </w:r>
      <w:r w:rsidRPr="00991581">
        <w:rPr>
          <w:rFonts w:ascii="Times New Roman" w:eastAsia="Calibri" w:hAnsi="Times New Roman"/>
          <w:color w:val="000000"/>
          <w:sz w:val="28"/>
          <w:szCs w:val="28"/>
          <w:lang w:eastAsia="en-US"/>
        </w:rPr>
        <w:t>:</w:t>
      </w:r>
      <w:r w:rsidR="00194000" w:rsidRPr="00194000">
        <w:rPr>
          <w:rFonts w:ascii="Courier New" w:hAnsi="Courier New" w:cs="Courier New"/>
          <w:sz w:val="20"/>
          <w:szCs w:val="20"/>
        </w:rPr>
        <w:t xml:space="preserve">  </w:t>
      </w:r>
      <w:r w:rsidR="0072119F">
        <w:rPr>
          <w:rFonts w:ascii="Courier New" w:hAnsi="Courier New" w:cs="Courier New"/>
          <w:sz w:val="20"/>
          <w:szCs w:val="20"/>
        </w:rPr>
        <w:tab/>
      </w:r>
      <w:proofErr w:type="gramEnd"/>
      <w:r w:rsidR="0072119F" w:rsidRPr="0072119F">
        <w:rPr>
          <w:rFonts w:ascii="Courier New" w:hAnsi="Courier New" w:cs="Courier New"/>
          <w:sz w:val="20"/>
          <w:szCs w:val="20"/>
        </w:rPr>
        <w:t>Положительных чисел: 2</w:t>
      </w:r>
    </w:p>
    <w:p w14:paraId="0D75BA1E" w14:textId="465F43E8" w:rsidR="0072119F" w:rsidRPr="0072119F" w:rsidRDefault="0072119F" w:rsidP="0072119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urier New" w:hAnsi="Courier New" w:cs="Courier New"/>
          <w:sz w:val="20"/>
          <w:szCs w:val="20"/>
        </w:rPr>
      </w:pPr>
      <w:r w:rsidRPr="0072119F">
        <w:rPr>
          <w:rFonts w:ascii="Courier New" w:hAnsi="Courier New" w:cs="Courier New"/>
          <w:sz w:val="20"/>
          <w:szCs w:val="20"/>
        </w:rPr>
        <w:t>Отрицательных чисел: 1</w:t>
      </w:r>
    </w:p>
    <w:p w14:paraId="347C4C94" w14:textId="7871D528" w:rsidR="00153CEE" w:rsidRPr="00991581" w:rsidRDefault="00153CEE" w:rsidP="001940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58CBF545" w14:textId="238D48FC" w:rsidR="00153CEE" w:rsidRPr="00991581" w:rsidRDefault="00153CEE">
      <w:pPr>
        <w:spacing w:after="0" w:line="240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991581">
        <w:rPr>
          <w:rFonts w:ascii="Times New Roman" w:eastAsia="Calibri" w:hAnsi="Times New Roman"/>
          <w:color w:val="000000"/>
          <w:sz w:val="28"/>
          <w:szCs w:val="28"/>
          <w:lang w:eastAsia="en-US"/>
        </w:rPr>
        <w:br w:type="page"/>
      </w:r>
    </w:p>
    <w:p w14:paraId="313B5192" w14:textId="38EADD9E" w:rsidR="00153CEE" w:rsidRPr="00991581" w:rsidRDefault="00153CEE" w:rsidP="00153CEE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  <w:r w:rsidRPr="00AD3CC4">
        <w:rPr>
          <w:rFonts w:ascii="Times New Roman" w:hAnsi="Times New Roman"/>
          <w:b/>
          <w:sz w:val="28"/>
          <w:szCs w:val="28"/>
          <w:u w:val="single"/>
        </w:rPr>
        <w:lastRenderedPageBreak/>
        <w:t>ЗАДАЧА №</w:t>
      </w:r>
      <w:r w:rsidR="00DA04B4" w:rsidRPr="00991581">
        <w:rPr>
          <w:rFonts w:ascii="Times New Roman" w:hAnsi="Times New Roman"/>
          <w:b/>
          <w:sz w:val="28"/>
          <w:szCs w:val="28"/>
          <w:u w:val="single"/>
        </w:rPr>
        <w:t>3</w:t>
      </w:r>
    </w:p>
    <w:p w14:paraId="7E35BB1E" w14:textId="6E586A5A" w:rsidR="00153CEE" w:rsidRPr="00153CEE" w:rsidRDefault="00153CEE" w:rsidP="00153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30546267" w14:textId="74AF88E7" w:rsidR="00452926" w:rsidRDefault="00C62562" w:rsidP="00153CEE">
      <w:pPr>
        <w:autoSpaceDE w:val="0"/>
        <w:autoSpaceDN w:val="0"/>
        <w:adjustRightInd w:val="0"/>
        <w:spacing w:after="0" w:line="240" w:lineRule="auto"/>
        <w:jc w:val="both"/>
      </w:pPr>
      <w:r>
        <w:t xml:space="preserve">Даны два числа. (задать </w:t>
      </w:r>
      <w:proofErr w:type="gramStart"/>
      <w:r>
        <w:t>через рандом</w:t>
      </w:r>
      <w:proofErr w:type="gramEnd"/>
      <w:r>
        <w:t xml:space="preserve"> в диапазоне от 1 до 100). Вывести вначале большее, а затем меньшее из них</w:t>
      </w:r>
    </w:p>
    <w:p w14:paraId="0D23FF4E" w14:textId="77777777" w:rsidR="00C62562" w:rsidRPr="00452926" w:rsidRDefault="00C62562" w:rsidP="00153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79"/>
        <w:gridCol w:w="5016"/>
      </w:tblGrid>
      <w:tr w:rsidR="00153966" w14:paraId="56249C25" w14:textId="77777777" w:rsidTr="00153966">
        <w:tc>
          <w:tcPr>
            <w:tcW w:w="6025" w:type="dxa"/>
          </w:tcPr>
          <w:p w14:paraId="7AE27F29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Program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prog;</w:t>
            </w:r>
          </w:p>
          <w:p w14:paraId="5E3533B7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var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a, b, _result0, _result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 :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integer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3A0DDC02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Begin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40BDFB1D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a:=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Random(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99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+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3575ED3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b:=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Random(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99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) + </w:t>
            </w:r>
            <w:r>
              <w:rPr>
                <w:rFonts w:ascii="Courier New" w:hAnsi="Courier New" w:cs="Courier New"/>
                <w:color w:val="006400"/>
                <w:sz w:val="20"/>
                <w:szCs w:val="20"/>
                <w:lang w:val="en-US"/>
              </w:rPr>
              <w:t>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59DDB5F1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2999D0F8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if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(a &gt; b)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then </w:t>
            </w:r>
          </w:p>
          <w:p w14:paraId="0CF27B96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begin</w:t>
            </w:r>
          </w:p>
          <w:p w14:paraId="4D7BD387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_result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a;</w:t>
            </w:r>
          </w:p>
          <w:p w14:paraId="226EB810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_result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</w:t>
            </w:r>
          </w:p>
          <w:p w14:paraId="0C98055F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</w:p>
          <w:p w14:paraId="3F12D2E5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else </w:t>
            </w:r>
          </w:p>
          <w:p w14:paraId="50317CAC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begin</w:t>
            </w:r>
          </w:p>
          <w:p w14:paraId="1588B864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 xml:space="preserve">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_result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1:=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a;</w:t>
            </w:r>
          </w:p>
          <w:p w14:paraId="39168901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  _result</w:t>
            </w:r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0:=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b;</w:t>
            </w:r>
          </w:p>
          <w:p w14:paraId="3092B971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;</w:t>
            </w:r>
          </w:p>
          <w:p w14:paraId="07E0E1DF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</w:p>
          <w:p w14:paraId="5945D5DE" w14:textId="77777777" w:rsidR="00153966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Writeln</w:t>
            </w:r>
            <w:proofErr w:type="spell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 xml:space="preserve">_result0, </w:t>
            </w:r>
            <w:r>
              <w:rPr>
                <w:rFonts w:ascii="Courier New" w:hAnsi="Courier New" w:cs="Courier New"/>
                <w:color w:val="0000FF"/>
                <w:sz w:val="20"/>
                <w:szCs w:val="20"/>
                <w:lang w:val="en-US"/>
              </w:rPr>
              <w:t>', '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, _result1);</w:t>
            </w:r>
          </w:p>
          <w:p w14:paraId="6D974C18" w14:textId="672A85C8" w:rsidR="00E5349D" w:rsidRDefault="00153966" w:rsidP="0015396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end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lang w:val="en-US"/>
              </w:rPr>
              <w:t>.</w:t>
            </w:r>
          </w:p>
        </w:tc>
        <w:tc>
          <w:tcPr>
            <w:tcW w:w="4170" w:type="dxa"/>
          </w:tcPr>
          <w:p w14:paraId="604F1D51" w14:textId="6FDE3CD5" w:rsidR="00E5349D" w:rsidRDefault="00153966" w:rsidP="00153CE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Calibri" w:hAnsi="Times New Roman"/>
                <w:color w:val="000000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noProof/>
                <w:color w:val="000000"/>
                <w:sz w:val="28"/>
                <w:szCs w:val="28"/>
                <w:lang w:eastAsia="en-US"/>
              </w:rPr>
              <w:drawing>
                <wp:inline distT="0" distB="0" distL="0" distR="0" wp14:anchorId="3AD7BBDE" wp14:editId="4CE19289">
                  <wp:extent cx="3047914" cy="4441371"/>
                  <wp:effectExtent l="0" t="0" r="63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1917" cy="45346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96A085" w14:textId="304FE37C" w:rsidR="00153CEE" w:rsidRDefault="00153CEE" w:rsidP="00153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733CC229" w14:textId="47F94658" w:rsidR="00452926" w:rsidRPr="00153966" w:rsidRDefault="00452926" w:rsidP="00153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Ввод</w:t>
      </w:r>
      <w:r w:rsidRPr="00156D5A">
        <w:rPr>
          <w:rFonts w:ascii="Times New Roman" w:eastAsia="Calibri" w:hAnsi="Times New Roman"/>
          <w:color w:val="000000"/>
          <w:sz w:val="28"/>
          <w:szCs w:val="28"/>
          <w:lang w:eastAsia="en-US"/>
        </w:rPr>
        <w:t>:</w:t>
      </w: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 </w:t>
      </w:r>
      <w:r w:rsidR="00153966" w:rsidRPr="00153966">
        <w:rPr>
          <w:rFonts w:ascii="Times New Roman" w:eastAsia="Calibri" w:hAnsi="Times New Roman"/>
          <w:color w:val="000000"/>
          <w:sz w:val="28"/>
          <w:szCs w:val="28"/>
          <w:lang w:eastAsia="en-US"/>
        </w:rPr>
        <w:t>-</w:t>
      </w:r>
    </w:p>
    <w:p w14:paraId="03D6CC44" w14:textId="7AB9D922" w:rsidR="00452926" w:rsidRPr="00156D5A" w:rsidRDefault="00452926" w:rsidP="00153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>
        <w:rPr>
          <w:rFonts w:ascii="Times New Roman" w:eastAsia="Calibri" w:hAnsi="Times New Roman"/>
          <w:color w:val="000000"/>
          <w:sz w:val="28"/>
          <w:szCs w:val="28"/>
          <w:lang w:eastAsia="en-US"/>
        </w:rPr>
        <w:t>Вывод</w:t>
      </w:r>
      <w:r w:rsidRPr="00156D5A">
        <w:rPr>
          <w:rFonts w:ascii="Times New Roman" w:eastAsia="Calibri" w:hAnsi="Times New Roman"/>
          <w:color w:val="000000"/>
          <w:sz w:val="28"/>
          <w:szCs w:val="28"/>
          <w:lang w:eastAsia="en-US"/>
        </w:rPr>
        <w:t>:</w:t>
      </w:r>
      <w:r w:rsidR="00156D5A" w:rsidRPr="00156D5A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 </w:t>
      </w:r>
      <w:r w:rsidR="00153966">
        <w:rPr>
          <w:rFonts w:ascii="Courier New" w:hAnsi="Courier New" w:cs="Courier New"/>
          <w:sz w:val="20"/>
          <w:szCs w:val="20"/>
          <w:lang w:val="en-US"/>
        </w:rPr>
        <w:t>82, 68</w:t>
      </w:r>
    </w:p>
    <w:p w14:paraId="4DBC728B" w14:textId="77777777" w:rsidR="00E5349D" w:rsidRPr="00156D5A" w:rsidRDefault="00E5349D" w:rsidP="00153CE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</w:p>
    <w:p w14:paraId="3E8339EB" w14:textId="6A4B4865" w:rsidR="00923FE7" w:rsidRPr="00156D5A" w:rsidRDefault="002404B4" w:rsidP="00194000">
      <w:pPr>
        <w:spacing w:after="0" w:line="240" w:lineRule="auto"/>
        <w:rPr>
          <w:rFonts w:ascii="Times New Roman" w:eastAsia="Calibri" w:hAnsi="Times New Roman"/>
          <w:color w:val="000000"/>
          <w:sz w:val="28"/>
          <w:szCs w:val="28"/>
          <w:lang w:eastAsia="en-US"/>
        </w:rPr>
      </w:pPr>
      <w:r w:rsidRPr="002404B4">
        <w:rPr>
          <w:rFonts w:ascii="Times New Roman" w:eastAsia="Calibri" w:hAnsi="Times New Roman"/>
          <w:b/>
          <w:color w:val="000000"/>
          <w:sz w:val="28"/>
          <w:szCs w:val="28"/>
          <w:lang w:eastAsia="en-US"/>
        </w:rPr>
        <w:t>Вывод:</w:t>
      </w:r>
      <w:r w:rsidRPr="002404B4">
        <w:rPr>
          <w:rFonts w:ascii="Times New Roman" w:eastAsia="Calibri" w:hAnsi="Times New Roman"/>
          <w:color w:val="000000"/>
          <w:sz w:val="28"/>
          <w:szCs w:val="28"/>
          <w:lang w:eastAsia="en-US"/>
        </w:rPr>
        <w:t xml:space="preserve"> </w:t>
      </w:r>
      <w:r w:rsidR="00156D5A" w:rsidRPr="00156D5A">
        <w:rPr>
          <w:rFonts w:ascii="Times New Roman" w:hAnsi="Times New Roman"/>
          <w:sz w:val="28"/>
          <w:szCs w:val="28"/>
        </w:rPr>
        <w:t xml:space="preserve">Мне были известны вопросы условных операторов в языке программирования </w:t>
      </w:r>
      <w:r w:rsidR="00156D5A" w:rsidRPr="00156D5A">
        <w:rPr>
          <w:rFonts w:ascii="Times New Roman" w:hAnsi="Times New Roman"/>
          <w:sz w:val="28"/>
          <w:szCs w:val="28"/>
          <w:lang w:val="en-US"/>
        </w:rPr>
        <w:t>Pascal</w:t>
      </w:r>
      <w:r w:rsidR="00156D5A" w:rsidRPr="00156D5A">
        <w:rPr>
          <w:rFonts w:ascii="Times New Roman" w:hAnsi="Times New Roman"/>
          <w:sz w:val="28"/>
          <w:szCs w:val="28"/>
        </w:rPr>
        <w:t>.</w:t>
      </w:r>
    </w:p>
    <w:sectPr w:rsidR="00923FE7" w:rsidRPr="00156D5A" w:rsidSect="00AD3CC4">
      <w:pgSz w:w="11906" w:h="16838"/>
      <w:pgMar w:top="567" w:right="850" w:bottom="568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GOST type B">
    <w:altName w:val="Segoe Script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92E"/>
    <w:rsid w:val="00122772"/>
    <w:rsid w:val="00127018"/>
    <w:rsid w:val="00153966"/>
    <w:rsid w:val="00153CEE"/>
    <w:rsid w:val="00156D5A"/>
    <w:rsid w:val="00194000"/>
    <w:rsid w:val="001F32B4"/>
    <w:rsid w:val="001F3923"/>
    <w:rsid w:val="00216E51"/>
    <w:rsid w:val="0023068D"/>
    <w:rsid w:val="002404B4"/>
    <w:rsid w:val="002C146B"/>
    <w:rsid w:val="00452926"/>
    <w:rsid w:val="0046743A"/>
    <w:rsid w:val="00563F3D"/>
    <w:rsid w:val="00607A81"/>
    <w:rsid w:val="006334E4"/>
    <w:rsid w:val="00697E60"/>
    <w:rsid w:val="006D61C5"/>
    <w:rsid w:val="0072119F"/>
    <w:rsid w:val="007418AF"/>
    <w:rsid w:val="007B1EF8"/>
    <w:rsid w:val="007C2C09"/>
    <w:rsid w:val="007F3166"/>
    <w:rsid w:val="00814305"/>
    <w:rsid w:val="008256B6"/>
    <w:rsid w:val="00923FE7"/>
    <w:rsid w:val="00936C1C"/>
    <w:rsid w:val="00991581"/>
    <w:rsid w:val="009E693F"/>
    <w:rsid w:val="00A0239D"/>
    <w:rsid w:val="00A22F2A"/>
    <w:rsid w:val="00AD3CC4"/>
    <w:rsid w:val="00AE62F8"/>
    <w:rsid w:val="00BA24C3"/>
    <w:rsid w:val="00BB4514"/>
    <w:rsid w:val="00C62562"/>
    <w:rsid w:val="00D04548"/>
    <w:rsid w:val="00D31612"/>
    <w:rsid w:val="00DA04B4"/>
    <w:rsid w:val="00E16594"/>
    <w:rsid w:val="00E32350"/>
    <w:rsid w:val="00E5349D"/>
    <w:rsid w:val="00E56854"/>
    <w:rsid w:val="00E80909"/>
    <w:rsid w:val="00E876BC"/>
    <w:rsid w:val="00EA7C87"/>
    <w:rsid w:val="00F04141"/>
    <w:rsid w:val="00F54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C28C"/>
  <w15:docId w15:val="{A8C92DE8-43CF-4AD1-B553-F9553FE4E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7418AF"/>
    <w:pPr>
      <w:autoSpaceDE w:val="0"/>
      <w:autoSpaceDN w:val="0"/>
      <w:adjustRightInd w:val="0"/>
      <w:spacing w:line="360" w:lineRule="auto"/>
    </w:pPr>
    <w:rPr>
      <w:rFonts w:ascii="Times New Roman" w:eastAsia="Calibri" w:hAnsi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923F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a4">
    <w:name w:val="Table Grid"/>
    <w:basedOn w:val="a1"/>
    <w:uiPriority w:val="59"/>
    <w:rsid w:val="00AD3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AD3C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AD3C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tNull19A\Downloads\Titulnik_otcheta_pz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Titulnik_otcheta_pz.dotx</Template>
  <TotalTime>8</TotalTime>
  <Pages>4</Pages>
  <Words>431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LetNull19A</dc:creator>
  <cp:lastModifiedBy>LetNull19A</cp:lastModifiedBy>
  <cp:revision>2</cp:revision>
  <dcterms:created xsi:type="dcterms:W3CDTF">2021-09-27T21:08:00Z</dcterms:created>
  <dcterms:modified xsi:type="dcterms:W3CDTF">2021-09-27T21:08:00Z</dcterms:modified>
</cp:coreProperties>
</file>